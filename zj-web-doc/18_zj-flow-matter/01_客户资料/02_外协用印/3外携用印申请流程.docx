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sz w:val="44"/>
          <w:szCs w:val="44"/>
        </w:rPr>
      </w:pPr>
      <w:r>
        <w:rPr>
          <w:rFonts w:hint="eastAsia"/>
          <w:sz w:val="44"/>
          <w:szCs w:val="44"/>
        </w:rPr>
        <w:t>需求确认表</w:t>
      </w:r>
    </w:p>
    <w:p>
      <w:pPr>
        <w:tabs>
          <w:tab w:val="left" w:pos="6840"/>
        </w:tabs>
        <w:spacing w:before="100" w:beforeAutospacing="1" w:after="100" w:afterAutospacing="1"/>
        <w:ind w:firstLine="0" w:firstLineChars="0"/>
        <w:rPr>
          <w:szCs w:val="36"/>
          <w:lang w:val="en-US"/>
        </w:rPr>
      </w:pPr>
      <w:r>
        <w:rPr>
          <w:rFonts w:hint="eastAsia"/>
          <w:szCs w:val="36"/>
        </w:rPr>
        <w:t>日期：201</w:t>
      </w:r>
      <w:r>
        <w:rPr>
          <w:rFonts w:hint="eastAsia"/>
          <w:szCs w:val="36"/>
          <w:lang w:val="en-US" w:eastAsia="zh-CN"/>
        </w:rPr>
        <w:t>80508</w:t>
      </w:r>
    </w:p>
    <w:tbl>
      <w:tblPr>
        <w:tblStyle w:val="34"/>
        <w:tblW w:w="105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754"/>
        <w:gridCol w:w="1553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中交一公局·信息部</w:t>
            </w: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用印申请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9347" w:type="dxa"/>
            <w:gridSpan w:val="3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系统分析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现场验证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vAlign w:val="center"/>
          </w:tcPr>
          <w:p>
            <w:pPr>
              <w:pStyle w:val="55"/>
              <w:rPr>
                <w:rStyle w:val="31"/>
                <w:i w:val="0"/>
                <w:iCs w:val="0"/>
              </w:rPr>
            </w:pPr>
          </w:p>
          <w:p>
            <w:pPr>
              <w:pStyle w:val="2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r>
              <w:rPr>
                <w:rFonts w:hint="eastAsia"/>
              </w:rPr>
              <w:t>变更内容</w:t>
            </w:r>
          </w:p>
          <w:p>
            <w:pPr>
              <w:autoSpaceDE w:val="0"/>
              <w:autoSpaceDN w:val="0"/>
              <w:spacing w:line="360" w:lineRule="auto"/>
              <w:ind w:firstLine="420"/>
              <w:jc w:val="left"/>
            </w:pPr>
            <w:r>
              <w:rPr>
                <w:rFonts w:hint="eastAsia" w:asciiTheme="majorHAnsi" w:hAnsiTheme="majorHAnsi" w:cstheme="majorBidi"/>
              </w:rPr>
              <w:t>新增【</w:t>
            </w:r>
            <w:r>
              <w:rPr>
                <w:rFonts w:hint="eastAsia" w:asciiTheme="majorHAnsi" w:hAnsiTheme="majorHAnsi" w:cstheme="majorBidi"/>
                <w:lang w:val="en-US" w:eastAsia="zh-CN"/>
              </w:rPr>
              <w:t>外携</w:t>
            </w:r>
            <w:bookmarkStart w:id="0" w:name="_GoBack"/>
            <w:bookmarkEnd w:id="0"/>
            <w:r>
              <w:rPr>
                <w:rFonts w:hint="eastAsia" w:asciiTheme="majorHAnsi" w:hAnsiTheme="majorHAnsi" w:cstheme="majorBidi"/>
                <w:lang w:val="en-US" w:eastAsia="zh-CN"/>
              </w:rPr>
              <w:t>用印申请</w:t>
            </w:r>
            <w:r>
              <w:rPr>
                <w:rFonts w:hint="eastAsia" w:asciiTheme="majorHAnsi" w:hAnsiTheme="majorHAnsi" w:cstheme="majorBidi"/>
              </w:rPr>
              <w:t>】，保证与PC流程、字段、内容等对应一致。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adjustRightInd/>
              <w:snapToGrid/>
              <w:spacing w:before="260" w:after="260" w:line="240" w:lineRule="auto"/>
              <w:ind w:left="567" w:hanging="56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 需求分析</w:t>
            </w:r>
          </w:p>
          <w:p>
            <w:pPr>
              <w:pStyle w:val="4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需要手机端可发起流程</w:t>
            </w:r>
            <w:r>
              <w:rPr>
                <w:rFonts w:hint="eastAsia"/>
              </w:rPr>
              <w:t>，接收到消息</w:t>
            </w: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</w:rPr>
              <w:t>，打开要求页面数据走向与PC数据走向一致，具体如下：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界面字段需和</w:t>
            </w:r>
            <w:r>
              <w:rPr>
                <w:rFonts w:hint="eastAsia" w:ascii="宋体" w:hAnsi="宋体" w:cs="宋体"/>
                <w:lang w:val="en-US" w:eastAsia="zh-CN"/>
              </w:rPr>
              <w:t>公司用印审批单设计字段一致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各字段值或意见正常显示。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附件或正文手机端可正常预览。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确保手机端流程执行流畅至结束</w:t>
            </w:r>
          </w:p>
          <w:p>
            <w:pPr>
              <w:ind w:firstLine="42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 </w:t>
            </w:r>
          </w:p>
          <w:p>
            <w:pPr>
              <w:pStyle w:val="4"/>
            </w:pPr>
            <w:r>
              <w:rPr>
                <w:rFonts w:hint="eastAsia"/>
              </w:rPr>
              <w:t>实现效果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发起流程时自动生成序号，格式为XXXX年X月X日XXX号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（类似出入机房编号）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手机和PC端需要有添加附件功能</w:t>
            </w:r>
          </w:p>
          <w:p>
            <w:pPr>
              <w:numPr>
                <w:ilvl w:val="0"/>
                <w:numId w:val="2"/>
              </w:numPr>
              <w:ind w:firstLine="42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办公室归档环节结束时自动生成编号（编号格式为XXXX）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</w:pPr>
          </w:p>
          <w:p>
            <w:pPr>
              <w:ind w:firstLine="420" w:firstLineChars="0"/>
            </w:pPr>
          </w:p>
          <w:p>
            <w:pPr>
              <w:pStyle w:val="4"/>
            </w:pPr>
            <w:r>
              <w:rPr>
                <w:rFonts w:hint="eastAsia"/>
                <w:lang w:val="en-US" w:eastAsia="zh-CN"/>
              </w:rPr>
              <w:t>流程</w:t>
            </w:r>
            <w:r>
              <w:rPr>
                <w:rFonts w:hint="eastAsia"/>
              </w:rPr>
              <w:t>配置</w:t>
            </w:r>
          </w:p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504.75pt;width:519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10">
                  <o:LockedField>false</o:LockedField>
                </o:OLEObject>
              </w:objec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10560" w:type="dxa"/>
            <w:gridSpan w:val="4"/>
            <w:vAlign w:val="center"/>
          </w:tcPr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业务部门确认：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rPr>
                <w:b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企业规划处：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jc w:val="left"/>
              <w:rPr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</w:tc>
      </w:tr>
    </w:tbl>
    <w:p>
      <w:pPr>
        <w:tabs>
          <w:tab w:val="left" w:pos="6840"/>
        </w:tabs>
        <w:spacing w:before="100" w:beforeAutospacing="1" w:after="100" w:afterAutospacing="1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76" w:right="1226" w:bottom="1134" w:left="1320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line="240" w:lineRule="auto"/>
      <w:jc w:val="center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thinThickSmallGap" w:color="auto" w:sz="24" w:space="2"/>
      </w:pBdr>
      <w:tabs>
        <w:tab w:val="right" w:pos="8100"/>
        <w:tab w:val="clear" w:pos="7938"/>
      </w:tabs>
      <w:spacing w:line="240" w:lineRule="auto"/>
      <w:ind w:firstLine="0" w:firstLineChars="0"/>
    </w:pPr>
    <w:r>
      <w:rPr>
        <w:sz w:val="20"/>
      </w:rPr>
      <w:pict>
        <v:shape id="Text Box 1" o:spid="_x0000_s4097" o:spt="202" type="#_x0000_t202" style="position:absolute;left:0pt;margin-left:-30pt;margin-top:-4.75pt;height:24.45pt;width:90pt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ind w:firstLine="420"/>
                </w:pPr>
              </w:p>
            </w:txbxContent>
          </v:textbox>
        </v:shape>
      </w:pict>
    </w:r>
    <w:r>
      <w:rPr>
        <w:rFonts w:hint="eastAsia"/>
      </w:rPr>
      <w:t>北京致诚致信科技有限公司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8" w:space="6"/>
      </w:pBdr>
      <w:ind w:firstLine="0" w:firstLineChars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DE54"/>
    <w:multiLevelType w:val="singleLevel"/>
    <w:tmpl w:val="0507DE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2351CD"/>
    <w:multiLevelType w:val="multilevel"/>
    <w:tmpl w:val="682351CD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92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121F4"/>
    <w:rsid w:val="00020542"/>
    <w:rsid w:val="00022AC4"/>
    <w:rsid w:val="00022F32"/>
    <w:rsid w:val="00031DF1"/>
    <w:rsid w:val="00036459"/>
    <w:rsid w:val="00044667"/>
    <w:rsid w:val="00047B30"/>
    <w:rsid w:val="00051897"/>
    <w:rsid w:val="00057506"/>
    <w:rsid w:val="00057725"/>
    <w:rsid w:val="00061755"/>
    <w:rsid w:val="00063186"/>
    <w:rsid w:val="00072613"/>
    <w:rsid w:val="000758E8"/>
    <w:rsid w:val="00080842"/>
    <w:rsid w:val="0008115B"/>
    <w:rsid w:val="00083A0F"/>
    <w:rsid w:val="000849BD"/>
    <w:rsid w:val="00085827"/>
    <w:rsid w:val="00086A26"/>
    <w:rsid w:val="000871AB"/>
    <w:rsid w:val="00091F14"/>
    <w:rsid w:val="000963EA"/>
    <w:rsid w:val="000A52F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1895"/>
    <w:rsid w:val="001127B0"/>
    <w:rsid w:val="0011485C"/>
    <w:rsid w:val="00121283"/>
    <w:rsid w:val="00131427"/>
    <w:rsid w:val="00131477"/>
    <w:rsid w:val="00131948"/>
    <w:rsid w:val="00146233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C200C"/>
    <w:rsid w:val="001C6F70"/>
    <w:rsid w:val="001D39D8"/>
    <w:rsid w:val="001D4F7F"/>
    <w:rsid w:val="001D741E"/>
    <w:rsid w:val="001F09AA"/>
    <w:rsid w:val="001F0F51"/>
    <w:rsid w:val="001F2E62"/>
    <w:rsid w:val="001F6152"/>
    <w:rsid w:val="0020358A"/>
    <w:rsid w:val="00203C0E"/>
    <w:rsid w:val="0021043F"/>
    <w:rsid w:val="00215C64"/>
    <w:rsid w:val="00216CF9"/>
    <w:rsid w:val="00220445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771AC"/>
    <w:rsid w:val="00287538"/>
    <w:rsid w:val="002A0E8C"/>
    <w:rsid w:val="002A5485"/>
    <w:rsid w:val="002B0A54"/>
    <w:rsid w:val="002B1CF1"/>
    <w:rsid w:val="002B2F83"/>
    <w:rsid w:val="002B4838"/>
    <w:rsid w:val="002B5ABF"/>
    <w:rsid w:val="002C0A06"/>
    <w:rsid w:val="002C0C12"/>
    <w:rsid w:val="002E6980"/>
    <w:rsid w:val="002F092B"/>
    <w:rsid w:val="002F11C6"/>
    <w:rsid w:val="002F236C"/>
    <w:rsid w:val="002F6B27"/>
    <w:rsid w:val="00304BF1"/>
    <w:rsid w:val="003148B6"/>
    <w:rsid w:val="00316130"/>
    <w:rsid w:val="00321A8E"/>
    <w:rsid w:val="00322B07"/>
    <w:rsid w:val="00327A10"/>
    <w:rsid w:val="00333117"/>
    <w:rsid w:val="003366A7"/>
    <w:rsid w:val="0034352A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E47C8"/>
    <w:rsid w:val="003E7A39"/>
    <w:rsid w:val="003F55A6"/>
    <w:rsid w:val="004041EC"/>
    <w:rsid w:val="004109E7"/>
    <w:rsid w:val="0041154D"/>
    <w:rsid w:val="004253CA"/>
    <w:rsid w:val="00432B1D"/>
    <w:rsid w:val="00440A1F"/>
    <w:rsid w:val="00441096"/>
    <w:rsid w:val="0044256C"/>
    <w:rsid w:val="0044369C"/>
    <w:rsid w:val="0045423B"/>
    <w:rsid w:val="00457F6B"/>
    <w:rsid w:val="00467F43"/>
    <w:rsid w:val="004750F4"/>
    <w:rsid w:val="00475EF5"/>
    <w:rsid w:val="00476B35"/>
    <w:rsid w:val="00482D84"/>
    <w:rsid w:val="004857D2"/>
    <w:rsid w:val="00486A4A"/>
    <w:rsid w:val="00490124"/>
    <w:rsid w:val="0049112D"/>
    <w:rsid w:val="004975DE"/>
    <w:rsid w:val="004B0903"/>
    <w:rsid w:val="004B1E80"/>
    <w:rsid w:val="004B2BC4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17E92"/>
    <w:rsid w:val="005207D2"/>
    <w:rsid w:val="005221A5"/>
    <w:rsid w:val="005257AB"/>
    <w:rsid w:val="00525A49"/>
    <w:rsid w:val="00526891"/>
    <w:rsid w:val="00530F5E"/>
    <w:rsid w:val="00542A27"/>
    <w:rsid w:val="005434E3"/>
    <w:rsid w:val="00543578"/>
    <w:rsid w:val="00544F30"/>
    <w:rsid w:val="00551C73"/>
    <w:rsid w:val="005530F9"/>
    <w:rsid w:val="00553EA3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94129"/>
    <w:rsid w:val="00594A1C"/>
    <w:rsid w:val="005965D9"/>
    <w:rsid w:val="0059676C"/>
    <w:rsid w:val="00597364"/>
    <w:rsid w:val="005A103C"/>
    <w:rsid w:val="005A2A9D"/>
    <w:rsid w:val="005A3F41"/>
    <w:rsid w:val="005A5C15"/>
    <w:rsid w:val="005A61DB"/>
    <w:rsid w:val="005A7583"/>
    <w:rsid w:val="005B7A54"/>
    <w:rsid w:val="005B7BE2"/>
    <w:rsid w:val="005C6ACE"/>
    <w:rsid w:val="005C7D70"/>
    <w:rsid w:val="005D2471"/>
    <w:rsid w:val="005D2EC8"/>
    <w:rsid w:val="005D5032"/>
    <w:rsid w:val="005D5803"/>
    <w:rsid w:val="005D6CC7"/>
    <w:rsid w:val="005F04EA"/>
    <w:rsid w:val="005F7A4A"/>
    <w:rsid w:val="00601DFF"/>
    <w:rsid w:val="00605EF4"/>
    <w:rsid w:val="00610F61"/>
    <w:rsid w:val="006168F8"/>
    <w:rsid w:val="00624F5C"/>
    <w:rsid w:val="00627ACF"/>
    <w:rsid w:val="0063165D"/>
    <w:rsid w:val="00636127"/>
    <w:rsid w:val="0063640E"/>
    <w:rsid w:val="00647888"/>
    <w:rsid w:val="00663502"/>
    <w:rsid w:val="00663F5C"/>
    <w:rsid w:val="00671246"/>
    <w:rsid w:val="00673CBD"/>
    <w:rsid w:val="00674CCB"/>
    <w:rsid w:val="00695090"/>
    <w:rsid w:val="00696A30"/>
    <w:rsid w:val="00697B94"/>
    <w:rsid w:val="006A40B0"/>
    <w:rsid w:val="006A52CC"/>
    <w:rsid w:val="006B11B0"/>
    <w:rsid w:val="006B5808"/>
    <w:rsid w:val="006C4A0B"/>
    <w:rsid w:val="006C5296"/>
    <w:rsid w:val="006C7BF5"/>
    <w:rsid w:val="006D0556"/>
    <w:rsid w:val="006E2C0E"/>
    <w:rsid w:val="006F298C"/>
    <w:rsid w:val="006F644D"/>
    <w:rsid w:val="007121BC"/>
    <w:rsid w:val="007218B7"/>
    <w:rsid w:val="00723A94"/>
    <w:rsid w:val="00730570"/>
    <w:rsid w:val="00731168"/>
    <w:rsid w:val="00740863"/>
    <w:rsid w:val="007603D2"/>
    <w:rsid w:val="00773195"/>
    <w:rsid w:val="00780AA2"/>
    <w:rsid w:val="00780E22"/>
    <w:rsid w:val="00790468"/>
    <w:rsid w:val="00793ABD"/>
    <w:rsid w:val="007A153F"/>
    <w:rsid w:val="007A2FA9"/>
    <w:rsid w:val="007A3910"/>
    <w:rsid w:val="007C0448"/>
    <w:rsid w:val="007C74D0"/>
    <w:rsid w:val="007D25B7"/>
    <w:rsid w:val="007E5340"/>
    <w:rsid w:val="007E72AF"/>
    <w:rsid w:val="007F0459"/>
    <w:rsid w:val="007F1BF0"/>
    <w:rsid w:val="007F5009"/>
    <w:rsid w:val="007F5E65"/>
    <w:rsid w:val="008050F5"/>
    <w:rsid w:val="00816658"/>
    <w:rsid w:val="008225B4"/>
    <w:rsid w:val="008249FC"/>
    <w:rsid w:val="008319E2"/>
    <w:rsid w:val="00842F5B"/>
    <w:rsid w:val="00852EFD"/>
    <w:rsid w:val="00855B04"/>
    <w:rsid w:val="00857C9A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7B99"/>
    <w:rsid w:val="008A1149"/>
    <w:rsid w:val="008A563F"/>
    <w:rsid w:val="008B07E5"/>
    <w:rsid w:val="008B089B"/>
    <w:rsid w:val="008B18D6"/>
    <w:rsid w:val="008B2FD0"/>
    <w:rsid w:val="008C0DA4"/>
    <w:rsid w:val="008C18FF"/>
    <w:rsid w:val="008D5AA5"/>
    <w:rsid w:val="008E3717"/>
    <w:rsid w:val="008E4BC5"/>
    <w:rsid w:val="008E7F24"/>
    <w:rsid w:val="008F145D"/>
    <w:rsid w:val="008F30EF"/>
    <w:rsid w:val="008F421A"/>
    <w:rsid w:val="00900F00"/>
    <w:rsid w:val="009016E8"/>
    <w:rsid w:val="00922623"/>
    <w:rsid w:val="0093413D"/>
    <w:rsid w:val="00935E3D"/>
    <w:rsid w:val="009432A9"/>
    <w:rsid w:val="009433C5"/>
    <w:rsid w:val="00945D67"/>
    <w:rsid w:val="009523B3"/>
    <w:rsid w:val="0095319F"/>
    <w:rsid w:val="009565B9"/>
    <w:rsid w:val="00961BA9"/>
    <w:rsid w:val="00961FF3"/>
    <w:rsid w:val="00963B3D"/>
    <w:rsid w:val="00963DDC"/>
    <w:rsid w:val="00970C30"/>
    <w:rsid w:val="009720E0"/>
    <w:rsid w:val="009755D3"/>
    <w:rsid w:val="009829AC"/>
    <w:rsid w:val="009953F7"/>
    <w:rsid w:val="0099768E"/>
    <w:rsid w:val="009A2053"/>
    <w:rsid w:val="009A3204"/>
    <w:rsid w:val="009A5450"/>
    <w:rsid w:val="009A5C3A"/>
    <w:rsid w:val="009A6805"/>
    <w:rsid w:val="009B2F8D"/>
    <w:rsid w:val="009C2A95"/>
    <w:rsid w:val="009C343C"/>
    <w:rsid w:val="009C62E7"/>
    <w:rsid w:val="009E25DF"/>
    <w:rsid w:val="009E4FF6"/>
    <w:rsid w:val="009F0459"/>
    <w:rsid w:val="009F0BEE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43A9"/>
    <w:rsid w:val="00A519B7"/>
    <w:rsid w:val="00A57E0B"/>
    <w:rsid w:val="00A631DA"/>
    <w:rsid w:val="00A633C5"/>
    <w:rsid w:val="00A661AF"/>
    <w:rsid w:val="00A76553"/>
    <w:rsid w:val="00A87101"/>
    <w:rsid w:val="00A9568E"/>
    <w:rsid w:val="00AA63B5"/>
    <w:rsid w:val="00AA683D"/>
    <w:rsid w:val="00AB61E9"/>
    <w:rsid w:val="00AC511C"/>
    <w:rsid w:val="00AC5266"/>
    <w:rsid w:val="00AC7AE6"/>
    <w:rsid w:val="00AD70DE"/>
    <w:rsid w:val="00AD7AD2"/>
    <w:rsid w:val="00AE4142"/>
    <w:rsid w:val="00AF15FD"/>
    <w:rsid w:val="00AF461C"/>
    <w:rsid w:val="00AF4BAA"/>
    <w:rsid w:val="00AF6CE3"/>
    <w:rsid w:val="00B0634E"/>
    <w:rsid w:val="00B06A2C"/>
    <w:rsid w:val="00B1109C"/>
    <w:rsid w:val="00B334FD"/>
    <w:rsid w:val="00B33B94"/>
    <w:rsid w:val="00B40696"/>
    <w:rsid w:val="00B436CB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B5CD1"/>
    <w:rsid w:val="00BC03B4"/>
    <w:rsid w:val="00BC5902"/>
    <w:rsid w:val="00BC6A9E"/>
    <w:rsid w:val="00BC7379"/>
    <w:rsid w:val="00BD0925"/>
    <w:rsid w:val="00BD133A"/>
    <w:rsid w:val="00BD29C0"/>
    <w:rsid w:val="00BD329A"/>
    <w:rsid w:val="00BD4A5D"/>
    <w:rsid w:val="00BD5D4B"/>
    <w:rsid w:val="00BD6545"/>
    <w:rsid w:val="00BF18D5"/>
    <w:rsid w:val="00BF6A0B"/>
    <w:rsid w:val="00C15F64"/>
    <w:rsid w:val="00C469D1"/>
    <w:rsid w:val="00C52AA5"/>
    <w:rsid w:val="00C54F4B"/>
    <w:rsid w:val="00C555A8"/>
    <w:rsid w:val="00C55953"/>
    <w:rsid w:val="00C579D9"/>
    <w:rsid w:val="00C672DC"/>
    <w:rsid w:val="00C71E80"/>
    <w:rsid w:val="00C73885"/>
    <w:rsid w:val="00C74725"/>
    <w:rsid w:val="00C77730"/>
    <w:rsid w:val="00C80FFB"/>
    <w:rsid w:val="00C810D5"/>
    <w:rsid w:val="00C81967"/>
    <w:rsid w:val="00C83284"/>
    <w:rsid w:val="00C83B5C"/>
    <w:rsid w:val="00C92306"/>
    <w:rsid w:val="00C92BA0"/>
    <w:rsid w:val="00C96668"/>
    <w:rsid w:val="00CA3F3A"/>
    <w:rsid w:val="00CB1D64"/>
    <w:rsid w:val="00CB6752"/>
    <w:rsid w:val="00CD3E86"/>
    <w:rsid w:val="00CD71DA"/>
    <w:rsid w:val="00CE4387"/>
    <w:rsid w:val="00CE4C6A"/>
    <w:rsid w:val="00CE6CE5"/>
    <w:rsid w:val="00D04207"/>
    <w:rsid w:val="00D229B7"/>
    <w:rsid w:val="00D23F89"/>
    <w:rsid w:val="00D24181"/>
    <w:rsid w:val="00D34484"/>
    <w:rsid w:val="00D43822"/>
    <w:rsid w:val="00D44675"/>
    <w:rsid w:val="00D4513B"/>
    <w:rsid w:val="00D4766E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C2F98"/>
    <w:rsid w:val="00DD1061"/>
    <w:rsid w:val="00DD1707"/>
    <w:rsid w:val="00DD203D"/>
    <w:rsid w:val="00DD38F8"/>
    <w:rsid w:val="00DD57FF"/>
    <w:rsid w:val="00DD6CE5"/>
    <w:rsid w:val="00DF0436"/>
    <w:rsid w:val="00DF09FC"/>
    <w:rsid w:val="00DF4621"/>
    <w:rsid w:val="00DF554A"/>
    <w:rsid w:val="00E06CAA"/>
    <w:rsid w:val="00E12345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6629"/>
    <w:rsid w:val="00E574A6"/>
    <w:rsid w:val="00E62D96"/>
    <w:rsid w:val="00E739E6"/>
    <w:rsid w:val="00E763C7"/>
    <w:rsid w:val="00E8419E"/>
    <w:rsid w:val="00E90047"/>
    <w:rsid w:val="00EA06D7"/>
    <w:rsid w:val="00EA197F"/>
    <w:rsid w:val="00EC0909"/>
    <w:rsid w:val="00EC73D5"/>
    <w:rsid w:val="00ED33F4"/>
    <w:rsid w:val="00ED38FC"/>
    <w:rsid w:val="00ED69E9"/>
    <w:rsid w:val="00EE7BE9"/>
    <w:rsid w:val="00EE7E36"/>
    <w:rsid w:val="00EF22A6"/>
    <w:rsid w:val="00EF5687"/>
    <w:rsid w:val="00F0368E"/>
    <w:rsid w:val="00F067F4"/>
    <w:rsid w:val="00F07FA2"/>
    <w:rsid w:val="00F10C5D"/>
    <w:rsid w:val="00F12A58"/>
    <w:rsid w:val="00F15987"/>
    <w:rsid w:val="00F226C4"/>
    <w:rsid w:val="00F3599F"/>
    <w:rsid w:val="00F4269D"/>
    <w:rsid w:val="00F45D04"/>
    <w:rsid w:val="00F46132"/>
    <w:rsid w:val="00F5305E"/>
    <w:rsid w:val="00F53B2E"/>
    <w:rsid w:val="00F80C7B"/>
    <w:rsid w:val="00F83243"/>
    <w:rsid w:val="00F8737F"/>
    <w:rsid w:val="00F9079D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ABD"/>
    <w:rsid w:val="00FB7DD5"/>
    <w:rsid w:val="00FD098A"/>
    <w:rsid w:val="00FD189B"/>
    <w:rsid w:val="00FD4DBF"/>
    <w:rsid w:val="031654B3"/>
    <w:rsid w:val="073251EC"/>
    <w:rsid w:val="138B6A9A"/>
    <w:rsid w:val="155C7A58"/>
    <w:rsid w:val="16146D88"/>
    <w:rsid w:val="22CB3524"/>
    <w:rsid w:val="23B61DE5"/>
    <w:rsid w:val="24740286"/>
    <w:rsid w:val="27DC351F"/>
    <w:rsid w:val="29097C15"/>
    <w:rsid w:val="2C32285B"/>
    <w:rsid w:val="2DB13D12"/>
    <w:rsid w:val="41930FAE"/>
    <w:rsid w:val="4A0641F8"/>
    <w:rsid w:val="54F167CB"/>
    <w:rsid w:val="57380E60"/>
    <w:rsid w:val="601E6EBD"/>
    <w:rsid w:val="639A50BD"/>
    <w:rsid w:val="7B8439E5"/>
    <w:rsid w:val="7F6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rPr>
      <w:rFonts w:ascii="Times New Roman" w:hAnsi="Times New Roman" w:eastAsia="宋体" w:cs="Times New Roman"/>
      <w:bCs/>
      <w:kern w:val="2"/>
      <w:sz w:val="21"/>
      <w:lang w:val="en-US" w:eastAsia="zh-CN" w:bidi="ar-SA"/>
    </w:rPr>
  </w:style>
  <w:style w:type="paragraph" w:styleId="2">
    <w:name w:val="heading 1"/>
    <w:next w:val="1"/>
    <w:link w:val="45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line="360" w:lineRule="auto"/>
      <w:outlineLvl w:val="0"/>
    </w:pPr>
    <w:rPr>
      <w:rFonts w:ascii="Times New Roman" w:hAnsi="Times New Roman" w:eastAsia="宋体" w:cs="Times New Roman"/>
      <w:b/>
      <w:snapToGrid w:val="0"/>
      <w:kern w:val="44"/>
      <w:sz w:val="28"/>
      <w:lang w:val="en-US" w:eastAsia="zh-CN" w:bidi="ar-SA"/>
    </w:rPr>
  </w:style>
  <w:style w:type="paragraph" w:styleId="3">
    <w:name w:val="heading 2"/>
    <w:next w:val="1"/>
    <w:link w:val="46"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ascii="Times New Roman" w:hAnsi="Times New Roman" w:eastAsia="宋体" w:cs="Times New Roman"/>
      <w:b/>
      <w:snapToGrid w:val="0"/>
      <w:color w:val="993300"/>
      <w:kern w:val="24"/>
      <w:sz w:val="24"/>
      <w:lang w:val="en-US" w:eastAsia="zh-CN" w:bidi="ar-SA"/>
    </w:rPr>
  </w:style>
  <w:style w:type="paragraph" w:styleId="4">
    <w:name w:val="heading 3"/>
    <w:next w:val="1"/>
    <w:link w:val="47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Times New Roman" w:hAnsi="Times New Roman" w:eastAsia="宋体" w:cs="Times New Roman"/>
      <w:b/>
      <w:snapToGrid w:val="0"/>
      <w:color w:val="0000FF"/>
      <w:kern w:val="24"/>
      <w:sz w:val="24"/>
      <w:lang w:val="en-US" w:eastAsia="zh-CN" w:bidi="ar-SA"/>
    </w:rPr>
  </w:style>
  <w:style w:type="paragraph" w:styleId="5">
    <w:name w:val="heading 4"/>
    <w:next w:val="1"/>
    <w:link w:val="48"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6">
    <w:name w:val="heading 5"/>
    <w:basedOn w:val="1"/>
    <w:next w:val="1"/>
    <w:link w:val="49"/>
    <w:qFormat/>
    <w:uiPriority w:val="9"/>
    <w:pPr>
      <w:keepNext/>
      <w:keepLines/>
      <w:numPr>
        <w:ilvl w:val="4"/>
        <w:numId w:val="1"/>
      </w:numPr>
      <w:spacing w:line="360" w:lineRule="auto"/>
      <w:ind w:firstLine="0" w:firstLineChars="0"/>
      <w:outlineLvl w:val="4"/>
    </w:pPr>
    <w:rPr>
      <w:b/>
      <w:snapToGrid w:val="0"/>
      <w:color w:val="800000"/>
      <w:kern w:val="24"/>
      <w:sz w:val="24"/>
    </w:rPr>
  </w:style>
  <w:style w:type="paragraph" w:styleId="7">
    <w:name w:val="heading 6"/>
    <w:next w:val="1"/>
    <w:link w:val="50"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8">
    <w:name w:val="heading 7"/>
    <w:basedOn w:val="1"/>
    <w:next w:val="1"/>
    <w:link w:val="51"/>
    <w:qFormat/>
    <w:uiPriority w:val="9"/>
    <w:pPr>
      <w:keepNext/>
      <w:keepLines/>
      <w:numPr>
        <w:ilvl w:val="6"/>
        <w:numId w:val="1"/>
      </w:numPr>
      <w:spacing w:line="360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numPr>
        <w:ilvl w:val="7"/>
        <w:numId w:val="1"/>
      </w:numPr>
      <w:spacing w:line="360" w:lineRule="auto"/>
      <w:ind w:firstLine="0" w:firstLineChars="0"/>
      <w:outlineLvl w:val="7"/>
    </w:pPr>
    <w:rPr>
      <w:rFonts w:ascii="Arial" w:hAnsi="Arial"/>
      <w:b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numPr>
        <w:ilvl w:val="8"/>
        <w:numId w:val="1"/>
      </w:numPr>
      <w:spacing w:line="360" w:lineRule="auto"/>
      <w:ind w:firstLine="0" w:firstLineChars="0"/>
      <w:outlineLvl w:val="8"/>
    </w:pPr>
    <w:rPr>
      <w:rFonts w:ascii="Arial" w:hAnsi="Arial"/>
      <w:b/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semiHidden/>
    <w:qFormat/>
    <w:uiPriority w:val="99"/>
    <w:rPr>
      <w:b/>
    </w:rPr>
  </w:style>
  <w:style w:type="paragraph" w:styleId="12">
    <w:name w:val="annotation text"/>
    <w:basedOn w:val="1"/>
    <w:link w:val="56"/>
    <w:qFormat/>
    <w:uiPriority w:val="99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  <w:jc w:val="left"/>
    </w:pPr>
    <w:rPr>
      <w:bCs w:val="0"/>
      <w:szCs w:val="21"/>
    </w:rPr>
  </w:style>
  <w:style w:type="paragraph" w:styleId="14">
    <w:name w:val="Document Map"/>
    <w:basedOn w:val="1"/>
    <w:link w:val="58"/>
    <w:semiHidden/>
    <w:qFormat/>
    <w:uiPriority w:val="99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840"/>
      <w:jc w:val="left"/>
    </w:pPr>
    <w:rPr>
      <w:bCs w:val="0"/>
      <w:szCs w:val="21"/>
    </w:rPr>
  </w:style>
  <w:style w:type="paragraph" w:styleId="16">
    <w:name w:val="toc 3"/>
    <w:basedOn w:val="1"/>
    <w:next w:val="1"/>
    <w:qFormat/>
    <w:uiPriority w:val="39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17">
    <w:name w:val="toc 8"/>
    <w:basedOn w:val="1"/>
    <w:next w:val="1"/>
    <w:semiHidden/>
    <w:qFormat/>
    <w:uiPriority w:val="0"/>
    <w:pPr>
      <w:spacing w:before="0" w:after="0"/>
      <w:ind w:left="1470"/>
      <w:jc w:val="left"/>
    </w:pPr>
    <w:rPr>
      <w:bCs w:val="0"/>
      <w:szCs w:val="21"/>
    </w:rPr>
  </w:style>
  <w:style w:type="paragraph" w:styleId="18">
    <w:name w:val="Balloon Text"/>
    <w:basedOn w:val="1"/>
    <w:link w:val="54"/>
    <w:semiHidden/>
    <w:qFormat/>
    <w:uiPriority w:val="99"/>
    <w:rPr>
      <w:sz w:val="18"/>
      <w:szCs w:val="18"/>
    </w:rPr>
  </w:style>
  <w:style w:type="paragraph" w:styleId="19">
    <w:name w:val="footer"/>
    <w:basedOn w:val="1"/>
    <w:link w:val="60"/>
    <w:qFormat/>
    <w:uiPriority w:val="99"/>
    <w:pPr>
      <w:spacing w:before="0" w:after="0" w:line="0" w:lineRule="atLeast"/>
      <w:ind w:firstLine="0" w:firstLineChars="0"/>
    </w:pPr>
    <w:rPr>
      <w:sz w:val="18"/>
    </w:rPr>
  </w:style>
  <w:style w:type="paragraph" w:styleId="20">
    <w:name w:val="header"/>
    <w:basedOn w:val="1"/>
    <w:link w:val="59"/>
    <w:qFormat/>
    <w:uiPriority w:val="99"/>
    <w:pPr>
      <w:pBdr>
        <w:bottom w:val="single" w:color="auto" w:sz="8" w:space="1"/>
      </w:pBdr>
      <w:tabs>
        <w:tab w:val="right" w:pos="7938"/>
        <w:tab w:val="right" w:pos="8306"/>
      </w:tabs>
    </w:pPr>
    <w:rPr>
      <w:sz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Cs w:val="24"/>
    </w:rPr>
  </w:style>
  <w:style w:type="paragraph" w:styleId="22">
    <w:name w:val="toc 4"/>
    <w:basedOn w:val="1"/>
    <w:next w:val="1"/>
    <w:semiHidden/>
    <w:qFormat/>
    <w:uiPriority w:val="0"/>
    <w:pPr>
      <w:spacing w:before="0" w:after="0"/>
      <w:ind w:left="630"/>
      <w:jc w:val="left"/>
    </w:pPr>
    <w:rPr>
      <w:bCs w:val="0"/>
      <w:szCs w:val="21"/>
    </w:rPr>
  </w:style>
  <w:style w:type="paragraph" w:styleId="23">
    <w:name w:val="Subtitle"/>
    <w:basedOn w:val="1"/>
    <w:next w:val="1"/>
    <w:link w:val="64"/>
    <w:qFormat/>
    <w:uiPriority w:val="0"/>
    <w:pPr>
      <w:spacing w:before="240" w:line="312" w:lineRule="auto"/>
      <w:jc w:val="center"/>
      <w:outlineLvl w:val="1"/>
    </w:pPr>
    <w:rPr>
      <w:rFonts w:asciiTheme="minorHAnsi" w:hAnsiTheme="minorHAnsi" w:eastAsiaTheme="minorEastAsia" w:cstheme="minorBidi"/>
      <w:b/>
      <w:kern w:val="28"/>
      <w:sz w:val="32"/>
      <w:szCs w:val="32"/>
    </w:rPr>
  </w:style>
  <w:style w:type="paragraph" w:styleId="24">
    <w:name w:val="toc 6"/>
    <w:basedOn w:val="1"/>
    <w:next w:val="1"/>
    <w:semiHidden/>
    <w:qFormat/>
    <w:uiPriority w:val="0"/>
    <w:pPr>
      <w:spacing w:before="0" w:after="0"/>
      <w:ind w:left="1050"/>
      <w:jc w:val="left"/>
    </w:pPr>
    <w:rPr>
      <w:bCs w:val="0"/>
      <w:szCs w:val="21"/>
    </w:rPr>
  </w:style>
  <w:style w:type="paragraph" w:styleId="25">
    <w:name w:val="toc 2"/>
    <w:basedOn w:val="1"/>
    <w:next w:val="1"/>
    <w:qFormat/>
    <w:uiPriority w:val="39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26">
    <w:name w:val="toc 9"/>
    <w:basedOn w:val="1"/>
    <w:next w:val="1"/>
    <w:semiHidden/>
    <w:qFormat/>
    <w:uiPriority w:val="0"/>
    <w:pPr>
      <w:spacing w:before="0" w:after="0"/>
      <w:ind w:left="1680"/>
      <w:jc w:val="left"/>
    </w:pPr>
    <w:rPr>
      <w:bCs w:val="0"/>
      <w:szCs w:val="21"/>
    </w:rPr>
  </w:style>
  <w:style w:type="paragraph" w:styleId="27">
    <w:name w:val="Title"/>
    <w:next w:val="2"/>
    <w:link w:val="61"/>
    <w:qFormat/>
    <w:uiPriority w:val="10"/>
    <w:pPr>
      <w:adjustRightInd w:val="0"/>
      <w:snapToGrid w:val="0"/>
      <w:spacing w:line="360" w:lineRule="auto"/>
      <w:jc w:val="center"/>
      <w:outlineLvl w:val="0"/>
    </w:pPr>
    <w:rPr>
      <w:rFonts w:ascii="Arial" w:hAnsi="Arial" w:eastAsia="宋体" w:cs="Arial"/>
      <w:b/>
      <w:bCs/>
      <w:kern w:val="2"/>
      <w:sz w:val="48"/>
      <w:szCs w:val="32"/>
      <w:lang w:val="en-US" w:eastAsia="zh-CN" w:bidi="ar-SA"/>
    </w:r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semiHidden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6">
    <w:name w:val="文档编号"/>
    <w:basedOn w:val="27"/>
    <w:qFormat/>
    <w:uiPriority w:val="0"/>
    <w:rPr>
      <w:b w:val="0"/>
      <w:snapToGrid w:val="0"/>
      <w:sz w:val="32"/>
    </w:rPr>
  </w:style>
  <w:style w:type="paragraph" w:customStyle="1" w:styleId="37">
    <w:name w:val="注释"/>
    <w:basedOn w:val="1"/>
    <w:qFormat/>
    <w:uiPriority w:val="0"/>
    <w:rPr>
      <w:i/>
      <w:color w:val="3366FF"/>
    </w:rPr>
  </w:style>
  <w:style w:type="paragraph" w:customStyle="1" w:styleId="38">
    <w:name w:val="重点"/>
    <w:basedOn w:val="1"/>
    <w:qFormat/>
    <w:uiPriority w:val="0"/>
    <w:rPr>
      <w:em w:val="dot"/>
    </w:rPr>
  </w:style>
  <w:style w:type="paragraph" w:customStyle="1" w:styleId="39">
    <w:name w:val="表格标题"/>
    <w:next w:val="1"/>
    <w:qFormat/>
    <w:uiPriority w:val="0"/>
    <w:pPr>
      <w:adjustRightInd w:val="0"/>
      <w:snapToGrid w:val="0"/>
      <w:spacing w:before="60" w:after="60"/>
      <w:jc w:val="center"/>
    </w:pPr>
    <w:rPr>
      <w:rFonts w:ascii="Times New Roman" w:hAnsi="Times New Roman" w:eastAsia="宋体" w:cs="Times New Roman"/>
      <w:b/>
      <w:snapToGrid w:val="0"/>
      <w:color w:val="000080"/>
      <w:kern w:val="24"/>
      <w:sz w:val="21"/>
      <w:lang w:val="en-US" w:eastAsia="zh-CN" w:bidi="ar-SA"/>
    </w:rPr>
  </w:style>
  <w:style w:type="paragraph" w:customStyle="1" w:styleId="40">
    <w:name w:val="表格头"/>
    <w:basedOn w:val="1"/>
    <w:qFormat/>
    <w:uiPriority w:val="0"/>
    <w:pPr>
      <w:adjustRightInd/>
      <w:snapToGrid/>
      <w:spacing w:before="0" w:after="0" w:line="360" w:lineRule="auto"/>
      <w:ind w:firstLine="0" w:firstLineChars="0"/>
      <w:jc w:val="center"/>
    </w:pPr>
    <w:rPr>
      <w:b/>
    </w:rPr>
  </w:style>
  <w:style w:type="paragraph" w:customStyle="1" w:styleId="41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lang w:val="en-US" w:eastAsia="zh-CN" w:bidi="ar-SA"/>
    </w:rPr>
  </w:style>
  <w:style w:type="paragraph" w:customStyle="1" w:styleId="42">
    <w:name w:val="正文列4_2"/>
    <w:basedOn w:val="1"/>
    <w:qFormat/>
    <w:uiPriority w:val="0"/>
    <w:pPr>
      <w:adjustRightInd/>
      <w:snapToGrid/>
      <w:spacing w:before="0" w:after="0" w:line="360" w:lineRule="exact"/>
      <w:ind w:firstLine="0" w:firstLineChars="0"/>
    </w:pPr>
    <w:rPr>
      <w:rFonts w:ascii="宋体"/>
      <w:bCs w:val="0"/>
      <w:sz w:val="24"/>
    </w:rPr>
  </w:style>
  <w:style w:type="character" w:customStyle="1" w:styleId="43">
    <w:name w:val="已访问的超链接1"/>
    <w:qFormat/>
    <w:uiPriority w:val="0"/>
    <w:rPr>
      <w:color w:val="800080"/>
      <w:u w:val="single"/>
    </w:rPr>
  </w:style>
  <w:style w:type="paragraph" w:styleId="44">
    <w:name w:val="List Paragraph"/>
    <w:basedOn w:val="1"/>
    <w:qFormat/>
    <w:uiPriority w:val="34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45">
    <w:name w:val="标题 1 字符"/>
    <w:basedOn w:val="28"/>
    <w:link w:val="2"/>
    <w:qFormat/>
    <w:uiPriority w:val="9"/>
    <w:rPr>
      <w:b/>
      <w:snapToGrid w:val="0"/>
      <w:kern w:val="44"/>
      <w:sz w:val="28"/>
    </w:rPr>
  </w:style>
  <w:style w:type="character" w:customStyle="1" w:styleId="46">
    <w:name w:val="标题 2 字符"/>
    <w:basedOn w:val="28"/>
    <w:link w:val="3"/>
    <w:qFormat/>
    <w:uiPriority w:val="9"/>
    <w:rPr>
      <w:b/>
      <w:snapToGrid w:val="0"/>
      <w:color w:val="993300"/>
      <w:kern w:val="24"/>
      <w:sz w:val="24"/>
    </w:rPr>
  </w:style>
  <w:style w:type="character" w:customStyle="1" w:styleId="47">
    <w:name w:val="标题 3 字符"/>
    <w:basedOn w:val="28"/>
    <w:link w:val="4"/>
    <w:qFormat/>
    <w:uiPriority w:val="9"/>
    <w:rPr>
      <w:b/>
      <w:snapToGrid w:val="0"/>
      <w:color w:val="0000FF"/>
      <w:kern w:val="24"/>
      <w:sz w:val="24"/>
    </w:rPr>
  </w:style>
  <w:style w:type="character" w:customStyle="1" w:styleId="48">
    <w:name w:val="标题 4 字符"/>
    <w:basedOn w:val="28"/>
    <w:link w:val="5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49">
    <w:name w:val="标题 5 字符"/>
    <w:basedOn w:val="28"/>
    <w:link w:val="6"/>
    <w:qFormat/>
    <w:uiPriority w:val="9"/>
    <w:rPr>
      <w:b/>
      <w:bCs/>
      <w:snapToGrid w:val="0"/>
      <w:color w:val="800000"/>
      <w:kern w:val="24"/>
      <w:sz w:val="24"/>
    </w:rPr>
  </w:style>
  <w:style w:type="character" w:customStyle="1" w:styleId="50">
    <w:name w:val="标题 6 字符"/>
    <w:basedOn w:val="28"/>
    <w:link w:val="7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1">
    <w:name w:val="标题 7 字符"/>
    <w:basedOn w:val="28"/>
    <w:link w:val="8"/>
    <w:qFormat/>
    <w:uiPriority w:val="9"/>
    <w:rPr>
      <w:b/>
      <w:bCs/>
      <w:kern w:val="2"/>
      <w:sz w:val="21"/>
    </w:rPr>
  </w:style>
  <w:style w:type="character" w:customStyle="1" w:styleId="52">
    <w:name w:val="标题 8 字符"/>
    <w:basedOn w:val="28"/>
    <w:link w:val="9"/>
    <w:qFormat/>
    <w:uiPriority w:val="9"/>
    <w:rPr>
      <w:rFonts w:ascii="Arial" w:hAnsi="Arial"/>
      <w:b/>
      <w:bCs/>
      <w:kern w:val="2"/>
      <w:sz w:val="21"/>
    </w:rPr>
  </w:style>
  <w:style w:type="character" w:customStyle="1" w:styleId="53">
    <w:name w:val="标题 9 字符"/>
    <w:basedOn w:val="28"/>
    <w:link w:val="10"/>
    <w:qFormat/>
    <w:uiPriority w:val="9"/>
    <w:rPr>
      <w:rFonts w:ascii="Arial" w:hAnsi="Arial"/>
      <w:b/>
      <w:bCs/>
      <w:kern w:val="2"/>
      <w:sz w:val="21"/>
    </w:rPr>
  </w:style>
  <w:style w:type="character" w:customStyle="1" w:styleId="54">
    <w:name w:val="批注框文本 字符"/>
    <w:basedOn w:val="28"/>
    <w:link w:val="18"/>
    <w:semiHidden/>
    <w:qFormat/>
    <w:uiPriority w:val="99"/>
    <w:rPr>
      <w:bCs/>
      <w:kern w:val="2"/>
      <w:sz w:val="18"/>
      <w:szCs w:val="18"/>
    </w:rPr>
  </w:style>
  <w:style w:type="paragraph" w:styleId="55">
    <w:name w:val="No Spacing"/>
    <w:qFormat/>
    <w:uiPriority w:val="1"/>
    <w:pPr>
      <w:spacing w:beforeAutospacing="1" w:afterAutospacing="1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56">
    <w:name w:val="批注文字 字符"/>
    <w:basedOn w:val="28"/>
    <w:link w:val="12"/>
    <w:qFormat/>
    <w:uiPriority w:val="99"/>
    <w:rPr>
      <w:bCs/>
      <w:kern w:val="2"/>
      <w:sz w:val="21"/>
    </w:rPr>
  </w:style>
  <w:style w:type="character" w:customStyle="1" w:styleId="57">
    <w:name w:val="批注主题 字符"/>
    <w:basedOn w:val="56"/>
    <w:link w:val="11"/>
    <w:semiHidden/>
    <w:qFormat/>
    <w:uiPriority w:val="99"/>
    <w:rPr>
      <w:b/>
      <w:kern w:val="2"/>
      <w:sz w:val="21"/>
    </w:rPr>
  </w:style>
  <w:style w:type="character" w:customStyle="1" w:styleId="58">
    <w:name w:val="文档结构图 字符"/>
    <w:basedOn w:val="28"/>
    <w:link w:val="14"/>
    <w:semiHidden/>
    <w:qFormat/>
    <w:uiPriority w:val="99"/>
    <w:rPr>
      <w:bCs/>
      <w:kern w:val="2"/>
      <w:sz w:val="21"/>
      <w:shd w:val="clear" w:color="auto" w:fill="000080"/>
    </w:rPr>
  </w:style>
  <w:style w:type="character" w:customStyle="1" w:styleId="59">
    <w:name w:val="页眉 字符"/>
    <w:basedOn w:val="28"/>
    <w:link w:val="20"/>
    <w:qFormat/>
    <w:uiPriority w:val="99"/>
    <w:rPr>
      <w:bCs/>
      <w:kern w:val="2"/>
      <w:sz w:val="18"/>
    </w:rPr>
  </w:style>
  <w:style w:type="character" w:customStyle="1" w:styleId="60">
    <w:name w:val="页脚 字符"/>
    <w:basedOn w:val="28"/>
    <w:link w:val="19"/>
    <w:qFormat/>
    <w:uiPriority w:val="99"/>
    <w:rPr>
      <w:bCs/>
      <w:kern w:val="2"/>
      <w:sz w:val="18"/>
    </w:rPr>
  </w:style>
  <w:style w:type="character" w:customStyle="1" w:styleId="61">
    <w:name w:val="标题 字符"/>
    <w:basedOn w:val="28"/>
    <w:link w:val="27"/>
    <w:qFormat/>
    <w:uiPriority w:val="10"/>
    <w:rPr>
      <w:rFonts w:ascii="Arial" w:hAnsi="Arial" w:cs="Arial"/>
      <w:b/>
      <w:bCs/>
      <w:kern w:val="2"/>
      <w:sz w:val="48"/>
      <w:szCs w:val="32"/>
    </w:rPr>
  </w:style>
  <w:style w:type="paragraph" w:customStyle="1" w:styleId="62">
    <w:name w:val="TOC 标题1"/>
    <w:basedOn w:val="2"/>
    <w:next w:val="1"/>
    <w:unhideWhenUsed/>
    <w:qFormat/>
    <w:uiPriority w:val="39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bCs/>
      <w:snapToGrid/>
      <w:color w:val="366091" w:themeColor="accent1" w:themeShade="BF"/>
      <w:kern w:val="0"/>
      <w:szCs w:val="28"/>
    </w:rPr>
  </w:style>
  <w:style w:type="character" w:customStyle="1" w:styleId="63">
    <w:name w:val="不明显参考1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4">
    <w:name w:val="副标题 字符"/>
    <w:basedOn w:val="28"/>
    <w:link w:val="2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Company>Toone</Company>
  <Pages>3</Pages>
  <Words>47</Words>
  <Characters>272</Characters>
  <Lines>2</Lines>
  <Paragraphs>1</Paragraphs>
  <TotalTime>63</TotalTime>
  <ScaleCrop>false</ScaleCrop>
  <LinksUpToDate>false</LinksUpToDate>
  <CharactersWithSpaces>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2016-05-12T09:57:00Z</dcterms:created>
  <dc:creator>袁阗</dc:creator>
  <cp:lastModifiedBy>费腾测试</cp:lastModifiedBy>
  <cp:lastPrinted>1998-07-28T07:21:00Z</cp:lastPrinted>
  <dcterms:modified xsi:type="dcterms:W3CDTF">2018-06-06T03:18:53Z</dcterms:modified>
  <dc:title>表单模板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
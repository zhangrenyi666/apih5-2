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A26357">
        <w:rPr>
          <w:rFonts w:hint="eastAsia"/>
          <w:szCs w:val="36"/>
        </w:rPr>
        <w:t>201</w:t>
      </w:r>
      <w:r w:rsidR="00A26357">
        <w:rPr>
          <w:szCs w:val="36"/>
        </w:rPr>
        <w:t>8</w:t>
      </w:r>
      <w:bookmarkStart w:id="0" w:name="_GoBack"/>
      <w:bookmarkEnd w:id="0"/>
      <w:r w:rsidR="0015171D">
        <w:rPr>
          <w:rFonts w:hint="eastAsia"/>
          <w:szCs w:val="36"/>
        </w:rPr>
        <w:t>年</w:t>
      </w:r>
      <w:r w:rsidR="00A26357">
        <w:rPr>
          <w:szCs w:val="36"/>
        </w:rPr>
        <w:t>11</w:t>
      </w:r>
      <w:r w:rsidR="0015171D">
        <w:rPr>
          <w:rFonts w:hint="eastAsia"/>
          <w:szCs w:val="36"/>
        </w:rPr>
        <w:t>月</w:t>
      </w:r>
      <w:r w:rsidR="00A26357">
        <w:rPr>
          <w:szCs w:val="36"/>
        </w:rPr>
        <w:t>02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1F47AA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海威</w:t>
            </w:r>
            <w:r w:rsidR="005079B9">
              <w:rPr>
                <w:rFonts w:hint="eastAsia"/>
                <w:szCs w:val="21"/>
              </w:rPr>
              <w:t>投票系统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14253D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投票系统</w:t>
            </w:r>
            <w:bookmarkStart w:id="3" w:name="OLE_LINK2"/>
            <w:bookmarkStart w:id="4" w:name="OLE_LINK3"/>
            <w:r w:rsidR="00DB7110">
              <w:rPr>
                <w:rFonts w:hint="eastAsia"/>
                <w:sz w:val="28"/>
                <w:szCs w:val="28"/>
              </w:rPr>
              <w:t>手机端评选页面</w:t>
            </w:r>
            <w:bookmarkEnd w:id="3"/>
            <w:bookmarkEnd w:id="4"/>
            <w:r w:rsidR="008F53D5">
              <w:rPr>
                <w:rFonts w:hint="eastAsia"/>
                <w:sz w:val="28"/>
                <w:szCs w:val="28"/>
              </w:rPr>
              <w:t>变更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C43EB2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评选投票模式页面题头加上“请投选几人”字样</w:t>
            </w:r>
            <w:r w:rsidR="008D16CA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D110B2">
              <w:rPr>
                <w:rFonts w:asciiTheme="majorHAnsi" w:hAnsiTheme="majorHAnsi" w:cstheme="majorBidi" w:hint="eastAsia"/>
              </w:rPr>
              <w:t>变更前</w:t>
            </w:r>
          </w:p>
          <w:p w:rsidR="00E01A6D" w:rsidRPr="00E01A6D" w:rsidRDefault="00E01A6D" w:rsidP="00E01A6D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 w:rsidRPr="00E01A6D">
              <w:rPr>
                <w:rFonts w:ascii="宋体" w:hAnsi="宋体" w:cs="宋体"/>
                <w:bCs w:val="0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391025" cy="7362825"/>
                  <wp:effectExtent l="0" t="0" r="0" b="0"/>
                  <wp:docPr id="2" name="图片 2" descr="C:\Users\wdplus01\AppData\Roaming\Tencent\Users\852249461\TIM\WinTemp\RichOle\A]WQEBP0V262)UF5K6VO9{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dplus01\AppData\Roaming\Tencent\Users\852249461\TIM\WinTemp\RichOle\A]WQEBP0V262)UF5K6VO9{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736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17F8" w:rsidRDefault="007017F8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075437" w:rsidRDefault="00075437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B108AD" w:rsidRDefault="008B3630" w:rsidP="004B0D2B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1F47AA">
              <w:rPr>
                <w:rFonts w:asciiTheme="majorHAnsi" w:hAnsiTheme="majorHAnsi" w:cstheme="majorBidi" w:hint="eastAsia"/>
              </w:rPr>
              <w:t>变更后</w:t>
            </w:r>
          </w:p>
          <w:p w:rsidR="00893F30" w:rsidRDefault="009D79A0" w:rsidP="009D79A0">
            <w:pPr>
              <w:autoSpaceDE w:val="0"/>
              <w:autoSpaceDN w:val="0"/>
              <w:ind w:firstLineChars="0" w:firstLine="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  <w:noProof/>
              </w:rPr>
              <w:t xml:space="preserve"> </w:t>
            </w:r>
            <w:r>
              <w:rPr>
                <w:rFonts w:asciiTheme="majorHAnsi" w:hAnsiTheme="majorHAnsi" w:cstheme="majorBidi"/>
                <w:noProof/>
              </w:rPr>
              <w:t xml:space="preserve">   </w:t>
            </w:r>
          </w:p>
          <w:p w:rsidR="00F53811" w:rsidRPr="006B29DD" w:rsidRDefault="00E409DA" w:rsidP="006B29DD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6ED555" wp14:editId="7F21BAAA">
                  <wp:extent cx="4304762" cy="6342857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6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B88" w:rsidRPr="00F5305E" w:rsidRDefault="00006B88" w:rsidP="00A57E0B">
            <w:pPr>
              <w:ind w:firstLine="420"/>
            </w:pP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75D" w:rsidRDefault="004B775D">
      <w:pPr>
        <w:ind w:firstLine="420"/>
      </w:pPr>
      <w:r>
        <w:separator/>
      </w:r>
    </w:p>
  </w:endnote>
  <w:endnote w:type="continuationSeparator" w:id="0">
    <w:p w:rsidR="004B775D" w:rsidRDefault="004B775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A26357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A26357">
      <w:rPr>
        <w:noProof/>
        <w:kern w:val="0"/>
      </w:rPr>
      <w:t>4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75D" w:rsidRDefault="004B775D">
      <w:pPr>
        <w:ind w:firstLine="420"/>
      </w:pPr>
      <w:r>
        <w:separator/>
      </w:r>
    </w:p>
  </w:footnote>
  <w:footnote w:type="continuationSeparator" w:id="0">
    <w:p w:rsidR="004B775D" w:rsidRDefault="004B775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4B775D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C5CA1"/>
    <w:rsid w:val="000D01FB"/>
    <w:rsid w:val="000D5FC8"/>
    <w:rsid w:val="000E15C3"/>
    <w:rsid w:val="000E2768"/>
    <w:rsid w:val="00101D16"/>
    <w:rsid w:val="00104473"/>
    <w:rsid w:val="00106DD2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0532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5423B"/>
    <w:rsid w:val="00457F6B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E80"/>
    <w:rsid w:val="004B2A33"/>
    <w:rsid w:val="004B4712"/>
    <w:rsid w:val="004B4D35"/>
    <w:rsid w:val="004B6362"/>
    <w:rsid w:val="004B775D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532F"/>
    <w:rsid w:val="005602C8"/>
    <w:rsid w:val="0056420F"/>
    <w:rsid w:val="005715E0"/>
    <w:rsid w:val="00573091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16CA"/>
    <w:rsid w:val="008D5AA5"/>
    <w:rsid w:val="008E3717"/>
    <w:rsid w:val="008E4BC5"/>
    <w:rsid w:val="008E7717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26357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43EB2"/>
    <w:rsid w:val="00C469D1"/>
    <w:rsid w:val="00C5128E"/>
    <w:rsid w:val="00C52AA5"/>
    <w:rsid w:val="00C54F4B"/>
    <w:rsid w:val="00C555A8"/>
    <w:rsid w:val="00C55953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9B7"/>
    <w:rsid w:val="00D23F89"/>
    <w:rsid w:val="00D24181"/>
    <w:rsid w:val="00D34484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B7110"/>
    <w:rsid w:val="00DB78A2"/>
    <w:rsid w:val="00DC15D0"/>
    <w:rsid w:val="00DC2F98"/>
    <w:rsid w:val="00DD1061"/>
    <w:rsid w:val="00DD1707"/>
    <w:rsid w:val="00DD1BFC"/>
    <w:rsid w:val="00DD203D"/>
    <w:rsid w:val="00DD38F8"/>
    <w:rsid w:val="00DD57FF"/>
    <w:rsid w:val="00DD6CE5"/>
    <w:rsid w:val="00DE51E0"/>
    <w:rsid w:val="00DF0436"/>
    <w:rsid w:val="00DF09FC"/>
    <w:rsid w:val="00DF4621"/>
    <w:rsid w:val="00DF554A"/>
    <w:rsid w:val="00E01A6D"/>
    <w:rsid w:val="00E06CAA"/>
    <w:rsid w:val="00E12345"/>
    <w:rsid w:val="00E145B6"/>
    <w:rsid w:val="00E15294"/>
    <w:rsid w:val="00E30F37"/>
    <w:rsid w:val="00E4071A"/>
    <w:rsid w:val="00E409DA"/>
    <w:rsid w:val="00E425C8"/>
    <w:rsid w:val="00E44B32"/>
    <w:rsid w:val="00E47373"/>
    <w:rsid w:val="00E507BB"/>
    <w:rsid w:val="00E50B3E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A6953"/>
    <w:rsid w:val="00EC0909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FA2"/>
    <w:rsid w:val="00F10C5D"/>
    <w:rsid w:val="00F12A58"/>
    <w:rsid w:val="00F140E2"/>
    <w:rsid w:val="00F15987"/>
    <w:rsid w:val="00F226C4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71EAE1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220</TotalTime>
  <Pages>4</Pages>
  <Words>30</Words>
  <Characters>173</Characters>
  <Application>Microsoft Office Word</Application>
  <DocSecurity>0</DocSecurity>
  <Lines>1</Lines>
  <Paragraphs>1</Paragraphs>
  <ScaleCrop>false</ScaleCrop>
  <Company>Toone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115</cp:revision>
  <cp:lastPrinted>1998-07-28T07:21:00Z</cp:lastPrinted>
  <dcterms:created xsi:type="dcterms:W3CDTF">2017-12-12T05:52:00Z</dcterms:created>
  <dcterms:modified xsi:type="dcterms:W3CDTF">2018-12-12T03:00:00Z</dcterms:modified>
</cp:coreProperties>
</file>
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667" w:rsidRPr="00D43822" w:rsidRDefault="001127B0" w:rsidP="00364C7C">
      <w:pPr>
        <w:pStyle w:val="ab"/>
        <w:rPr>
          <w:sz w:val="44"/>
          <w:szCs w:val="44"/>
        </w:rPr>
      </w:pPr>
      <w:r w:rsidRPr="00D43822">
        <w:rPr>
          <w:rFonts w:hint="eastAsia"/>
          <w:sz w:val="44"/>
          <w:szCs w:val="44"/>
        </w:rPr>
        <w:t>需求确认表</w:t>
      </w:r>
    </w:p>
    <w:p w:rsidR="00B60177" w:rsidRPr="00D43822" w:rsidRDefault="001127B0">
      <w:pPr>
        <w:tabs>
          <w:tab w:val="left" w:pos="6840"/>
        </w:tabs>
        <w:spacing w:before="100" w:beforeAutospacing="1" w:after="100" w:afterAutospacing="1"/>
        <w:ind w:firstLineChars="0" w:firstLine="0"/>
        <w:rPr>
          <w:szCs w:val="36"/>
        </w:rPr>
      </w:pPr>
      <w:r w:rsidRPr="00D43822">
        <w:rPr>
          <w:rFonts w:hint="eastAsia"/>
          <w:szCs w:val="36"/>
        </w:rPr>
        <w:t>日期：</w:t>
      </w:r>
      <w:r w:rsidR="008C3E25">
        <w:rPr>
          <w:rFonts w:hint="eastAsia"/>
          <w:szCs w:val="36"/>
        </w:rPr>
        <w:t>201</w:t>
      </w:r>
      <w:r w:rsidR="008C3E25">
        <w:rPr>
          <w:szCs w:val="36"/>
        </w:rPr>
        <w:t>8</w:t>
      </w:r>
      <w:bookmarkStart w:id="0" w:name="_GoBack"/>
      <w:bookmarkEnd w:id="0"/>
      <w:r w:rsidR="0015171D">
        <w:rPr>
          <w:rFonts w:hint="eastAsia"/>
          <w:szCs w:val="36"/>
        </w:rPr>
        <w:t>年</w:t>
      </w:r>
      <w:r w:rsidR="008C3E25">
        <w:rPr>
          <w:szCs w:val="36"/>
        </w:rPr>
        <w:t>12</w:t>
      </w:r>
      <w:r w:rsidR="0015171D">
        <w:rPr>
          <w:rFonts w:hint="eastAsia"/>
          <w:szCs w:val="36"/>
        </w:rPr>
        <w:t>月</w:t>
      </w:r>
      <w:r w:rsidR="008C3E25">
        <w:rPr>
          <w:szCs w:val="36"/>
        </w:rPr>
        <w:t>02</w:t>
      </w:r>
      <w:r w:rsidR="0015171D">
        <w:rPr>
          <w:rFonts w:hint="eastAsia"/>
          <w:szCs w:val="36"/>
        </w:rPr>
        <w:t>日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3"/>
        <w:gridCol w:w="3754"/>
        <w:gridCol w:w="1553"/>
        <w:gridCol w:w="3119"/>
      </w:tblGrid>
      <w:tr w:rsidR="00CE4C6A" w:rsidRPr="00D43822" w:rsidTr="00D44675">
        <w:trPr>
          <w:cantSplit/>
          <w:trHeight w:val="293"/>
        </w:trPr>
        <w:tc>
          <w:tcPr>
            <w:tcW w:w="1213" w:type="dxa"/>
            <w:shd w:val="clear" w:color="auto" w:fill="auto"/>
            <w:vAlign w:val="center"/>
          </w:tcPr>
          <w:p w:rsidR="008319E2" w:rsidRPr="00D43822" w:rsidRDefault="001127B0" w:rsidP="00044667">
            <w:pPr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部门</w:t>
            </w:r>
          </w:p>
        </w:tc>
        <w:tc>
          <w:tcPr>
            <w:tcW w:w="3754" w:type="dxa"/>
            <w:vAlign w:val="center"/>
          </w:tcPr>
          <w:p w:rsidR="008319E2" w:rsidRPr="00D43822" w:rsidRDefault="0026419B" w:rsidP="00165736">
            <w:pPr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企业发展</w:t>
            </w:r>
            <w:r w:rsidR="004B0903">
              <w:rPr>
                <w:rFonts w:hint="eastAsia"/>
                <w:szCs w:val="21"/>
              </w:rPr>
              <w:t>部</w:t>
            </w:r>
          </w:p>
        </w:tc>
        <w:tc>
          <w:tcPr>
            <w:tcW w:w="1553" w:type="dxa"/>
            <w:vAlign w:val="center"/>
          </w:tcPr>
          <w:p w:rsidR="008319E2" w:rsidRPr="00D43822" w:rsidRDefault="001127B0" w:rsidP="00044667">
            <w:pPr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业务模块</w:t>
            </w:r>
          </w:p>
        </w:tc>
        <w:tc>
          <w:tcPr>
            <w:tcW w:w="3119" w:type="dxa"/>
            <w:vAlign w:val="center"/>
          </w:tcPr>
          <w:p w:rsidR="008319E2" w:rsidRPr="00D43822" w:rsidRDefault="001F47AA" w:rsidP="00E53107">
            <w:pPr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海威</w:t>
            </w:r>
            <w:r w:rsidR="005079B9">
              <w:rPr>
                <w:rFonts w:hint="eastAsia"/>
                <w:szCs w:val="21"/>
              </w:rPr>
              <w:t>投票系统</w:t>
            </w:r>
          </w:p>
        </w:tc>
      </w:tr>
      <w:tr w:rsidR="00CE4C6A" w:rsidRPr="00D43822" w:rsidTr="00D44675">
        <w:trPr>
          <w:cantSplit/>
          <w:trHeight w:val="375"/>
        </w:trPr>
        <w:tc>
          <w:tcPr>
            <w:tcW w:w="1213" w:type="dxa"/>
            <w:shd w:val="clear" w:color="auto" w:fill="auto"/>
            <w:vAlign w:val="center"/>
          </w:tcPr>
          <w:p w:rsidR="001127B0" w:rsidRPr="00D43822" w:rsidRDefault="001127B0" w:rsidP="00C579D9">
            <w:pPr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确认人</w:t>
            </w:r>
          </w:p>
        </w:tc>
        <w:tc>
          <w:tcPr>
            <w:tcW w:w="3754" w:type="dxa"/>
            <w:vAlign w:val="center"/>
          </w:tcPr>
          <w:p w:rsidR="001127B0" w:rsidRPr="00D43822" w:rsidRDefault="001127B0" w:rsidP="00364C7C">
            <w:pPr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553" w:type="dxa"/>
            <w:vAlign w:val="center"/>
          </w:tcPr>
          <w:p w:rsidR="001127B0" w:rsidRPr="00D43822" w:rsidRDefault="001127B0" w:rsidP="00C579D9">
            <w:pPr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联系方式</w:t>
            </w:r>
          </w:p>
        </w:tc>
        <w:tc>
          <w:tcPr>
            <w:tcW w:w="3119" w:type="dxa"/>
            <w:vAlign w:val="center"/>
          </w:tcPr>
          <w:p w:rsidR="001127B0" w:rsidRPr="00D43822" w:rsidRDefault="001127B0" w:rsidP="00E53107">
            <w:pPr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CE4C6A" w:rsidRPr="00D43822" w:rsidTr="00D44675">
        <w:trPr>
          <w:cantSplit/>
          <w:trHeight w:val="375"/>
        </w:trPr>
        <w:tc>
          <w:tcPr>
            <w:tcW w:w="1213" w:type="dxa"/>
            <w:shd w:val="clear" w:color="auto" w:fill="auto"/>
            <w:vAlign w:val="center"/>
          </w:tcPr>
          <w:p w:rsidR="00CE4C6A" w:rsidRPr="00D43822" w:rsidRDefault="00CE4C6A" w:rsidP="00C579D9">
            <w:pPr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工作内容</w:t>
            </w:r>
          </w:p>
        </w:tc>
        <w:tc>
          <w:tcPr>
            <w:tcW w:w="8426" w:type="dxa"/>
            <w:gridSpan w:val="3"/>
            <w:vAlign w:val="center"/>
          </w:tcPr>
          <w:p w:rsidR="00CE4C6A" w:rsidRPr="00D43822" w:rsidRDefault="00DC15D0" w:rsidP="00E53107">
            <w:pPr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□</w:t>
            </w:r>
            <w:r w:rsidR="00CE4C6A" w:rsidRPr="00D43822">
              <w:rPr>
                <w:rFonts w:hint="eastAsia"/>
                <w:szCs w:val="21"/>
              </w:rPr>
              <w:t>系统分析</w:t>
            </w:r>
            <w:r w:rsidR="008035F6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</w:t>
            </w:r>
            <w:r w:rsidR="00CE4C6A" w:rsidRPr="00D43822">
              <w:rPr>
                <w:rFonts w:hint="eastAsia"/>
                <w:szCs w:val="21"/>
              </w:rPr>
              <w:t>系统开发</w:t>
            </w:r>
            <w:r w:rsidR="008035F6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</w:t>
            </w:r>
            <w:r w:rsidR="00CE4C6A" w:rsidRPr="00D43822">
              <w:rPr>
                <w:rFonts w:hint="eastAsia"/>
                <w:szCs w:val="21"/>
              </w:rPr>
              <w:t>系统测试</w:t>
            </w:r>
            <w:bookmarkStart w:id="1" w:name="OLE_LINK1"/>
            <w:r w:rsidR="008035F6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</w:t>
            </w:r>
            <w:bookmarkEnd w:id="1"/>
            <w:r>
              <w:rPr>
                <w:rFonts w:hint="eastAsia"/>
                <w:szCs w:val="21"/>
              </w:rPr>
              <w:t>现</w:t>
            </w:r>
            <w:r w:rsidR="00CE4C6A" w:rsidRPr="00D43822">
              <w:rPr>
                <w:rFonts w:hint="eastAsia"/>
                <w:szCs w:val="21"/>
              </w:rPr>
              <w:t>场验证</w:t>
            </w:r>
            <w:r w:rsidR="008035F6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■方案</w:t>
            </w:r>
          </w:p>
        </w:tc>
      </w:tr>
      <w:tr w:rsidR="00044667" w:rsidRPr="00D43822" w:rsidTr="00D44675">
        <w:tc>
          <w:tcPr>
            <w:tcW w:w="9639" w:type="dxa"/>
            <w:gridSpan w:val="4"/>
            <w:vAlign w:val="center"/>
          </w:tcPr>
          <w:p w:rsidR="00397FB8" w:rsidRDefault="00397FB8" w:rsidP="00397FB8">
            <w:pPr>
              <w:ind w:firstLineChars="0" w:firstLine="0"/>
            </w:pPr>
            <w:r>
              <w:rPr>
                <w:rFonts w:hint="eastAsia"/>
              </w:rPr>
              <w:t>确认内容：</w:t>
            </w:r>
          </w:p>
          <w:p w:rsidR="007A2FA9" w:rsidRDefault="007A2FA9" w:rsidP="00D74AE4">
            <w:pPr>
              <w:pStyle w:val="1"/>
              <w:widowControl w:val="0"/>
              <w:adjustRightInd/>
              <w:snapToGrid/>
              <w:spacing w:before="340" w:after="330" w:line="240" w:lineRule="auto"/>
              <w:ind w:left="432" w:hanging="432"/>
              <w:jc w:val="both"/>
            </w:pPr>
            <w:bookmarkStart w:id="2" w:name="_Toc457391527"/>
            <w:r>
              <w:rPr>
                <w:rFonts w:hint="eastAsia"/>
              </w:rPr>
              <w:t>需求分析</w:t>
            </w:r>
            <w:bookmarkEnd w:id="2"/>
          </w:p>
          <w:p w:rsidR="00BF0286" w:rsidRDefault="00FC0E8F" w:rsidP="00BF0286">
            <w:pPr>
              <w:pStyle w:val="2"/>
              <w:widowControl w:val="0"/>
              <w:adjustRightInd/>
              <w:snapToGrid/>
              <w:spacing w:before="260" w:after="260" w:line="240" w:lineRule="auto"/>
              <w:ind w:left="576" w:hanging="576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投票系统统计</w:t>
            </w:r>
            <w:r w:rsidR="00614812">
              <w:rPr>
                <w:rFonts w:hint="eastAsia"/>
                <w:sz w:val="28"/>
                <w:szCs w:val="28"/>
              </w:rPr>
              <w:t>列表</w:t>
            </w:r>
            <w:r w:rsidR="008F53D5">
              <w:rPr>
                <w:rFonts w:hint="eastAsia"/>
                <w:sz w:val="28"/>
                <w:szCs w:val="28"/>
              </w:rPr>
              <w:t>变更</w:t>
            </w:r>
          </w:p>
          <w:p w:rsidR="00D7231B" w:rsidRDefault="00D7231B" w:rsidP="00D7231B">
            <w:pPr>
              <w:pStyle w:val="3"/>
              <w:widowControl w:val="0"/>
              <w:adjustRightInd/>
              <w:snapToGrid/>
              <w:spacing w:before="260" w:after="260" w:line="416" w:lineRule="auto"/>
              <w:ind w:left="720" w:hanging="720"/>
              <w:jc w:val="both"/>
            </w:pPr>
            <w:r>
              <w:rPr>
                <w:rFonts w:hint="eastAsia"/>
              </w:rPr>
              <w:t>描述</w:t>
            </w:r>
          </w:p>
          <w:p w:rsidR="003E7A39" w:rsidRDefault="00FC0E8F" w:rsidP="00D74AE4">
            <w:pPr>
              <w:autoSpaceDE w:val="0"/>
              <w:autoSpaceDN w:val="0"/>
              <w:ind w:firstLine="420"/>
              <w:jc w:val="left"/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 w:hint="eastAsia"/>
              </w:rPr>
              <w:t>统计得分列表中“得分”列变为“平均分”</w:t>
            </w:r>
            <w:r w:rsidR="00E85E5F">
              <w:rPr>
                <w:rFonts w:asciiTheme="majorHAnsi" w:hAnsiTheme="majorHAnsi" w:cstheme="majorBidi" w:hint="eastAsia"/>
              </w:rPr>
              <w:t>。</w:t>
            </w:r>
          </w:p>
          <w:p w:rsidR="004253CA" w:rsidRPr="00966230" w:rsidRDefault="00F01747" w:rsidP="00966230">
            <w:pPr>
              <w:pStyle w:val="3"/>
              <w:widowControl w:val="0"/>
              <w:adjustRightInd/>
              <w:snapToGrid/>
              <w:spacing w:before="260" w:after="260" w:line="416" w:lineRule="auto"/>
              <w:ind w:left="720" w:hanging="720"/>
              <w:jc w:val="both"/>
            </w:pPr>
            <w:r>
              <w:rPr>
                <w:rFonts w:hint="eastAsia"/>
              </w:rPr>
              <w:t>实现方案</w:t>
            </w:r>
          </w:p>
          <w:p w:rsidR="001F47AA" w:rsidRDefault="008B3630" w:rsidP="00075437">
            <w:pPr>
              <w:autoSpaceDE w:val="0"/>
              <w:autoSpaceDN w:val="0"/>
              <w:ind w:firstLine="420"/>
              <w:jc w:val="left"/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 w:hint="eastAsia"/>
              </w:rPr>
              <w:t>■</w:t>
            </w:r>
            <w:r w:rsidR="00D110B2">
              <w:rPr>
                <w:rFonts w:asciiTheme="majorHAnsi" w:hAnsiTheme="majorHAnsi" w:cstheme="majorBidi" w:hint="eastAsia"/>
              </w:rPr>
              <w:t>变更前</w:t>
            </w:r>
          </w:p>
          <w:p w:rsidR="007017F8" w:rsidRDefault="00614812" w:rsidP="00075437">
            <w:pPr>
              <w:autoSpaceDE w:val="0"/>
              <w:autoSpaceDN w:val="0"/>
              <w:ind w:firstLine="420"/>
              <w:jc w:val="left"/>
              <w:rPr>
                <w:rFonts w:asciiTheme="majorHAnsi" w:hAnsiTheme="majorHAnsi" w:cstheme="majorBidi"/>
              </w:rPr>
            </w:pPr>
            <w:r>
              <w:rPr>
                <w:noProof/>
              </w:rPr>
              <w:drawing>
                <wp:inline distT="0" distB="0" distL="0" distR="0" wp14:anchorId="73D65D65" wp14:editId="29FD8AAC">
                  <wp:extent cx="5943600" cy="15303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3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5437" w:rsidRDefault="00075437" w:rsidP="00075437">
            <w:pPr>
              <w:autoSpaceDE w:val="0"/>
              <w:autoSpaceDN w:val="0"/>
              <w:ind w:firstLine="420"/>
              <w:jc w:val="left"/>
              <w:rPr>
                <w:rFonts w:asciiTheme="majorHAnsi" w:hAnsiTheme="majorHAnsi" w:cstheme="majorBidi"/>
              </w:rPr>
            </w:pPr>
          </w:p>
          <w:p w:rsidR="00B108AD" w:rsidRDefault="008B3630" w:rsidP="004B0D2B">
            <w:pPr>
              <w:autoSpaceDE w:val="0"/>
              <w:autoSpaceDN w:val="0"/>
              <w:ind w:firstLine="420"/>
              <w:jc w:val="left"/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 w:hint="eastAsia"/>
              </w:rPr>
              <w:t>■</w:t>
            </w:r>
            <w:r w:rsidR="001F47AA">
              <w:rPr>
                <w:rFonts w:asciiTheme="majorHAnsi" w:hAnsiTheme="majorHAnsi" w:cstheme="majorBidi" w:hint="eastAsia"/>
              </w:rPr>
              <w:t>变更后</w:t>
            </w:r>
          </w:p>
          <w:p w:rsidR="0055532F" w:rsidRDefault="00614812" w:rsidP="004B0D2B">
            <w:pPr>
              <w:autoSpaceDE w:val="0"/>
              <w:autoSpaceDN w:val="0"/>
              <w:ind w:firstLine="420"/>
              <w:jc w:val="left"/>
              <w:rPr>
                <w:rFonts w:asciiTheme="majorHAnsi" w:hAnsiTheme="majorHAnsi" w:cstheme="majorBidi"/>
                <w:noProof/>
              </w:rPr>
            </w:pPr>
            <w:r>
              <w:rPr>
                <w:noProof/>
              </w:rPr>
              <w:drawing>
                <wp:inline distT="0" distB="0" distL="0" distR="0" wp14:anchorId="429169FC" wp14:editId="5E28ED74">
                  <wp:extent cx="5943600" cy="14478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93F30" w:rsidRDefault="00893F30" w:rsidP="004B0D2B">
            <w:pPr>
              <w:autoSpaceDE w:val="0"/>
              <w:autoSpaceDN w:val="0"/>
              <w:ind w:firstLine="420"/>
              <w:jc w:val="left"/>
              <w:rPr>
                <w:rFonts w:asciiTheme="majorHAnsi" w:hAnsiTheme="majorHAnsi" w:cstheme="majorBidi"/>
              </w:rPr>
            </w:pPr>
          </w:p>
          <w:p w:rsidR="00F53811" w:rsidRPr="006B29DD" w:rsidRDefault="00F53811" w:rsidP="006B29DD">
            <w:pPr>
              <w:autoSpaceDE w:val="0"/>
              <w:autoSpaceDN w:val="0"/>
              <w:ind w:firstLine="420"/>
              <w:jc w:val="left"/>
              <w:rPr>
                <w:rFonts w:asciiTheme="majorHAnsi" w:hAnsiTheme="majorHAnsi" w:cstheme="majorBidi"/>
                <w:noProof/>
              </w:rPr>
            </w:pPr>
          </w:p>
          <w:p w:rsidR="00006B88" w:rsidRPr="00F5305E" w:rsidRDefault="00006B88" w:rsidP="00A57E0B">
            <w:pPr>
              <w:ind w:firstLine="420"/>
            </w:pPr>
          </w:p>
        </w:tc>
      </w:tr>
      <w:tr w:rsidR="00D52A89" w:rsidTr="00D44675">
        <w:trPr>
          <w:trHeight w:val="1945"/>
        </w:trPr>
        <w:tc>
          <w:tcPr>
            <w:tcW w:w="9639" w:type="dxa"/>
            <w:gridSpan w:val="4"/>
            <w:vAlign w:val="center"/>
          </w:tcPr>
          <w:p w:rsidR="0093413D" w:rsidRPr="00D43822" w:rsidRDefault="00CE4C6A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lastRenderedPageBreak/>
              <w:t>业务部门</w:t>
            </w:r>
            <w:r w:rsidR="001127B0" w:rsidRPr="00D43822">
              <w:rPr>
                <w:rFonts w:hint="eastAsia"/>
                <w:b/>
                <w:szCs w:val="21"/>
              </w:rPr>
              <w:t>确认</w:t>
            </w:r>
            <w:r w:rsidR="00610F61" w:rsidRPr="00D43822">
              <w:rPr>
                <w:rFonts w:hint="eastAsia"/>
                <w:b/>
                <w:szCs w:val="21"/>
              </w:rPr>
              <w:t>：</w:t>
            </w:r>
          </w:p>
          <w:p w:rsidR="00663502" w:rsidRPr="00D43822" w:rsidRDefault="00663502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</w:p>
          <w:p w:rsidR="00372F3D" w:rsidRPr="00D43822" w:rsidRDefault="00372F3D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</w:p>
          <w:p w:rsidR="00CE4C6A" w:rsidRPr="00D43822" w:rsidRDefault="00CE4C6A" w:rsidP="00CE4C6A">
            <w:pPr>
              <w:spacing w:line="360" w:lineRule="auto"/>
              <w:ind w:firstLineChars="2500" w:firstLine="5250"/>
              <w:rPr>
                <w:b/>
                <w:szCs w:val="21"/>
              </w:rPr>
            </w:pPr>
            <w:r w:rsidRPr="00D43822">
              <w:rPr>
                <w:rFonts w:hint="eastAsia"/>
                <w:bCs w:val="0"/>
                <w:szCs w:val="21"/>
              </w:rPr>
              <w:t>签字：日期：</w:t>
            </w:r>
          </w:p>
          <w:p w:rsidR="005C7D70" w:rsidRPr="00D43822" w:rsidRDefault="00CE4C6A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企业规划处：</w:t>
            </w:r>
          </w:p>
          <w:p w:rsidR="00583A63" w:rsidRDefault="00583A63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</w:p>
          <w:p w:rsidR="00AF6CE3" w:rsidRPr="00D43822" w:rsidRDefault="00AF6CE3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</w:p>
          <w:p w:rsidR="00D52A89" w:rsidRDefault="0093413D" w:rsidP="000A52FB">
            <w:pPr>
              <w:spacing w:line="360" w:lineRule="auto"/>
              <w:ind w:firstLineChars="2500" w:firstLine="5250"/>
              <w:jc w:val="left"/>
              <w:rPr>
                <w:szCs w:val="21"/>
              </w:rPr>
            </w:pPr>
            <w:r w:rsidRPr="00D43822">
              <w:rPr>
                <w:rFonts w:hint="eastAsia"/>
                <w:bCs w:val="0"/>
                <w:szCs w:val="21"/>
              </w:rPr>
              <w:t>签字：日期：</w:t>
            </w:r>
          </w:p>
        </w:tc>
      </w:tr>
    </w:tbl>
    <w:p w:rsidR="00B60177" w:rsidRPr="006168F8" w:rsidRDefault="00B60177" w:rsidP="00372F3D">
      <w:pPr>
        <w:tabs>
          <w:tab w:val="left" w:pos="6840"/>
        </w:tabs>
        <w:spacing w:before="100" w:beforeAutospacing="1" w:after="100" w:afterAutospacing="1"/>
        <w:ind w:firstLineChars="0" w:firstLine="0"/>
      </w:pPr>
    </w:p>
    <w:sectPr w:rsidR="00B60177" w:rsidRPr="006168F8" w:rsidSect="00857C9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276" w:right="1226" w:bottom="1134" w:left="1320" w:header="720" w:footer="720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3C5B" w:rsidRDefault="00E83C5B">
      <w:pPr>
        <w:ind w:firstLine="420"/>
      </w:pPr>
      <w:r>
        <w:separator/>
      </w:r>
    </w:p>
  </w:endnote>
  <w:endnote w:type="continuationSeparator" w:id="0">
    <w:p w:rsidR="00E83C5B" w:rsidRDefault="00E83C5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0E15C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0E15C3">
    <w:pPr>
      <w:pStyle w:val="a5"/>
      <w:spacing w:line="240" w:lineRule="auto"/>
      <w:jc w:val="center"/>
    </w:pPr>
    <w:r>
      <w:rPr>
        <w:rFonts w:hint="eastAsia"/>
        <w:kern w:val="0"/>
      </w:rPr>
      <w:t>第</w:t>
    </w:r>
    <w:r w:rsidR="00537621">
      <w:rPr>
        <w:kern w:val="0"/>
      </w:rPr>
      <w:fldChar w:fldCharType="begin"/>
    </w:r>
    <w:r>
      <w:rPr>
        <w:kern w:val="0"/>
      </w:rPr>
      <w:instrText xml:space="preserve"> PAGE </w:instrText>
    </w:r>
    <w:r w:rsidR="00537621">
      <w:rPr>
        <w:kern w:val="0"/>
      </w:rPr>
      <w:fldChar w:fldCharType="separate"/>
    </w:r>
    <w:r w:rsidR="008C3E25">
      <w:rPr>
        <w:noProof/>
        <w:kern w:val="0"/>
      </w:rPr>
      <w:t>1</w:t>
    </w:r>
    <w:r w:rsidR="00537621">
      <w:rPr>
        <w:kern w:val="0"/>
      </w:rPr>
      <w:fldChar w:fldCharType="end"/>
    </w:r>
    <w:r>
      <w:rPr>
        <w:rFonts w:hint="eastAsia"/>
        <w:kern w:val="0"/>
      </w:rPr>
      <w:t>页共</w:t>
    </w:r>
    <w:r w:rsidR="00537621">
      <w:rPr>
        <w:kern w:val="0"/>
      </w:rPr>
      <w:fldChar w:fldCharType="begin"/>
    </w:r>
    <w:r>
      <w:rPr>
        <w:kern w:val="0"/>
      </w:rPr>
      <w:instrText xml:space="preserve"> NUMPAGES </w:instrText>
    </w:r>
    <w:r w:rsidR="00537621">
      <w:rPr>
        <w:kern w:val="0"/>
      </w:rPr>
      <w:fldChar w:fldCharType="separate"/>
    </w:r>
    <w:r w:rsidR="008C3E25">
      <w:rPr>
        <w:noProof/>
        <w:kern w:val="0"/>
      </w:rPr>
      <w:t>2</w:t>
    </w:r>
    <w:r w:rsidR="00537621">
      <w:rPr>
        <w:kern w:val="0"/>
      </w:rPr>
      <w:fldChar w:fldCharType="end"/>
    </w:r>
    <w:r>
      <w:rPr>
        <w:rFonts w:hint="eastAsia"/>
        <w:kern w:val="0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0E15C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3C5B" w:rsidRDefault="00E83C5B">
      <w:pPr>
        <w:ind w:firstLine="420"/>
      </w:pPr>
      <w:r>
        <w:separator/>
      </w:r>
    </w:p>
  </w:footnote>
  <w:footnote w:type="continuationSeparator" w:id="0">
    <w:p w:rsidR="00E83C5B" w:rsidRDefault="00E83C5B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0E15C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E83C5B" w:rsidP="005602C8">
    <w:pPr>
      <w:pStyle w:val="a3"/>
      <w:pBdr>
        <w:bottom w:val="thinThickSmallGap" w:sz="24" w:space="2" w:color="auto"/>
      </w:pBdr>
      <w:tabs>
        <w:tab w:val="clear" w:pos="7938"/>
        <w:tab w:val="right" w:pos="8100"/>
      </w:tabs>
      <w:spacing w:line="240" w:lineRule="auto"/>
      <w:ind w:firstLineChars="0" w:firstLine="0"/>
    </w:pPr>
    <w:r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left:0;text-align:left;margin-left:-30pt;margin-top:-4.75pt;width:90pt;height:24.4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" filled="f" stroked="f">
          <v:textbox>
            <w:txbxContent>
              <w:p w:rsidR="000E15C3" w:rsidRDefault="000E15C3">
                <w:pPr>
                  <w:ind w:firstLine="420"/>
                </w:pPr>
              </w:p>
            </w:txbxContent>
          </v:textbox>
        </v:shape>
      </w:pict>
    </w:r>
    <w:r w:rsidR="005602C8">
      <w:rPr>
        <w:rFonts w:hint="eastAsia"/>
      </w:rPr>
      <w:t>北京致诚致信科技</w:t>
    </w:r>
    <w:r w:rsidR="000E15C3">
      <w:rPr>
        <w:rFonts w:hint="eastAsia"/>
      </w:rPr>
      <w:t>有限公司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0E15C3" w:rsidP="0022756B">
    <w:pPr>
      <w:pStyle w:val="a3"/>
      <w:pBdr>
        <w:bottom w:val="single" w:sz="8" w:space="6" w:color="auto"/>
      </w:pBdr>
      <w:ind w:firstLineChars="0" w:firstLine="0"/>
      <w:rPr>
        <w:b/>
        <w:bCs w:val="0"/>
        <w:sz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255BA"/>
    <w:multiLevelType w:val="hybridMultilevel"/>
    <w:tmpl w:val="428C61B2"/>
    <w:lvl w:ilvl="0" w:tplc="3E3C03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DC1F56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E127AD"/>
    <w:multiLevelType w:val="hybridMultilevel"/>
    <w:tmpl w:val="953473F8"/>
    <w:lvl w:ilvl="0" w:tplc="5DD893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C22672"/>
    <w:multiLevelType w:val="hybridMultilevel"/>
    <w:tmpl w:val="7E003D58"/>
    <w:lvl w:ilvl="0" w:tplc="CEDC45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5A4B57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A86A59"/>
    <w:multiLevelType w:val="hybridMultilevel"/>
    <w:tmpl w:val="893AF31C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663925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5F6CDD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47483D"/>
    <w:multiLevelType w:val="hybridMultilevel"/>
    <w:tmpl w:val="175A35D0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809791B"/>
    <w:multiLevelType w:val="hybridMultilevel"/>
    <w:tmpl w:val="175A35D0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7554D4"/>
    <w:multiLevelType w:val="multilevel"/>
    <w:tmpl w:val="1174D23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365F91" w:themeColor="accent1" w:themeShade="BF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E882D9B"/>
    <w:multiLevelType w:val="hybridMultilevel"/>
    <w:tmpl w:val="85C443E8"/>
    <w:lvl w:ilvl="0" w:tplc="9FB6B2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212E1A"/>
    <w:multiLevelType w:val="hybridMultilevel"/>
    <w:tmpl w:val="C268AC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59A55E0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BC45D9C"/>
    <w:multiLevelType w:val="hybridMultilevel"/>
    <w:tmpl w:val="8B687EB8"/>
    <w:lvl w:ilvl="0" w:tplc="8D3CC314">
      <w:start w:val="1"/>
      <w:numFmt w:val="bullet"/>
      <w:lvlText w:val="■"/>
      <w:lvlJc w:val="left"/>
      <w:pPr>
        <w:ind w:left="780" w:hanging="360"/>
      </w:pPr>
      <w:rPr>
        <w:rFonts w:ascii="宋体" w:eastAsia="宋体" w:hAnsi="宋体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4CC452C6"/>
    <w:multiLevelType w:val="hybridMultilevel"/>
    <w:tmpl w:val="91944150"/>
    <w:lvl w:ilvl="0" w:tplc="4D24ABB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1A97F49"/>
    <w:multiLevelType w:val="hybridMultilevel"/>
    <w:tmpl w:val="F4F88F74"/>
    <w:lvl w:ilvl="0" w:tplc="CEDC4590">
      <w:start w:val="1"/>
      <w:numFmt w:val="decimal"/>
      <w:lvlText w:val="（%1）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7" w15:restartNumberingAfterBreak="0">
    <w:nsid w:val="57B74B7C"/>
    <w:multiLevelType w:val="multilevel"/>
    <w:tmpl w:val="938A86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8AD3841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A8D0F44"/>
    <w:multiLevelType w:val="hybridMultilevel"/>
    <w:tmpl w:val="AA481694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0887C48"/>
    <w:multiLevelType w:val="hybridMultilevel"/>
    <w:tmpl w:val="2F7023D4"/>
    <w:lvl w:ilvl="0" w:tplc="633C5F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6476ED9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80F4EF4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82351CD"/>
    <w:multiLevelType w:val="multilevel"/>
    <w:tmpl w:val="21EA6178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3827" w:hanging="709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24" w15:restartNumberingAfterBreak="0">
    <w:nsid w:val="6D680C86"/>
    <w:multiLevelType w:val="hybridMultilevel"/>
    <w:tmpl w:val="6310F25E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6B5434C"/>
    <w:multiLevelType w:val="hybridMultilevel"/>
    <w:tmpl w:val="F8C4164C"/>
    <w:lvl w:ilvl="0" w:tplc="C86C71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6EB6446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7D4FED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AF2739E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FA7897"/>
    <w:multiLevelType w:val="hybridMultilevel"/>
    <w:tmpl w:val="60B0C8F0"/>
    <w:lvl w:ilvl="0" w:tplc="4EA2FAC8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23"/>
  </w:num>
  <w:num w:numId="2">
    <w:abstractNumId w:val="29"/>
  </w:num>
  <w:num w:numId="3">
    <w:abstractNumId w:val="17"/>
  </w:num>
  <w:num w:numId="4">
    <w:abstractNumId w:val="10"/>
  </w:num>
  <w:num w:numId="5">
    <w:abstractNumId w:val="3"/>
  </w:num>
  <w:num w:numId="6">
    <w:abstractNumId w:val="20"/>
  </w:num>
  <w:num w:numId="7">
    <w:abstractNumId w:val="11"/>
  </w:num>
  <w:num w:numId="8">
    <w:abstractNumId w:val="15"/>
  </w:num>
  <w:num w:numId="9">
    <w:abstractNumId w:val="25"/>
  </w:num>
  <w:num w:numId="10">
    <w:abstractNumId w:val="2"/>
  </w:num>
  <w:num w:numId="11">
    <w:abstractNumId w:val="16"/>
  </w:num>
  <w:num w:numId="12">
    <w:abstractNumId w:val="1"/>
  </w:num>
  <w:num w:numId="13">
    <w:abstractNumId w:val="28"/>
  </w:num>
  <w:num w:numId="14">
    <w:abstractNumId w:val="22"/>
  </w:num>
  <w:num w:numId="15">
    <w:abstractNumId w:val="13"/>
  </w:num>
  <w:num w:numId="16">
    <w:abstractNumId w:val="21"/>
  </w:num>
  <w:num w:numId="17">
    <w:abstractNumId w:val="18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26"/>
  </w:num>
  <w:num w:numId="24">
    <w:abstractNumId w:val="9"/>
  </w:num>
  <w:num w:numId="25">
    <w:abstractNumId w:val="0"/>
  </w:num>
  <w:num w:numId="26">
    <w:abstractNumId w:val="27"/>
  </w:num>
  <w:num w:numId="27">
    <w:abstractNumId w:val="19"/>
  </w:num>
  <w:num w:numId="28">
    <w:abstractNumId w:val="24"/>
  </w:num>
  <w:num w:numId="29">
    <w:abstractNumId w:val="12"/>
  </w:num>
  <w:num w:numId="3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</w:num>
  <w:num w:numId="3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63"/>
  <w:displayHorizontalDrawingGridEvery w:val="0"/>
  <w:displayVerticalDrawingGridEvery w:val="2"/>
  <w:characterSpacingControl w:val="compressPunctuation"/>
  <w:noLineBreaksAfter w:lang="zh-CN" w:val="([{£¥‘“•〈《「『【〔〖（．［｛"/>
  <w:noLineBreaksBefore w:lang="zh-CN" w:val="!),.:;?]}¢¨ˇˉ―‖’”•…∶、。〃々〉》」』】〕〗！＂＇），．：；？］｀｜｝～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88384B"/>
    <w:rsid w:val="00006B88"/>
    <w:rsid w:val="00010F58"/>
    <w:rsid w:val="000121F4"/>
    <w:rsid w:val="00014ADE"/>
    <w:rsid w:val="00020542"/>
    <w:rsid w:val="00022AC4"/>
    <w:rsid w:val="00022F32"/>
    <w:rsid w:val="00031DF1"/>
    <w:rsid w:val="00036459"/>
    <w:rsid w:val="00044667"/>
    <w:rsid w:val="00044B32"/>
    <w:rsid w:val="00047B30"/>
    <w:rsid w:val="00051897"/>
    <w:rsid w:val="00057506"/>
    <w:rsid w:val="00057725"/>
    <w:rsid w:val="00061755"/>
    <w:rsid w:val="00063186"/>
    <w:rsid w:val="00072613"/>
    <w:rsid w:val="00075437"/>
    <w:rsid w:val="000758E8"/>
    <w:rsid w:val="00080842"/>
    <w:rsid w:val="0008115B"/>
    <w:rsid w:val="00083A0F"/>
    <w:rsid w:val="000849BD"/>
    <w:rsid w:val="00085827"/>
    <w:rsid w:val="00086A26"/>
    <w:rsid w:val="000871AB"/>
    <w:rsid w:val="00090346"/>
    <w:rsid w:val="00091F14"/>
    <w:rsid w:val="000963EA"/>
    <w:rsid w:val="000A418A"/>
    <w:rsid w:val="000A52FB"/>
    <w:rsid w:val="000B0C2B"/>
    <w:rsid w:val="000B1208"/>
    <w:rsid w:val="000B3A0F"/>
    <w:rsid w:val="000C0BB3"/>
    <w:rsid w:val="000C480C"/>
    <w:rsid w:val="000C590E"/>
    <w:rsid w:val="000D01FB"/>
    <w:rsid w:val="000D5FC8"/>
    <w:rsid w:val="000E15C3"/>
    <w:rsid w:val="000E2768"/>
    <w:rsid w:val="00101D16"/>
    <w:rsid w:val="00104473"/>
    <w:rsid w:val="00106DD2"/>
    <w:rsid w:val="001127B0"/>
    <w:rsid w:val="0011485C"/>
    <w:rsid w:val="00121283"/>
    <w:rsid w:val="00131427"/>
    <w:rsid w:val="00131948"/>
    <w:rsid w:val="0013204E"/>
    <w:rsid w:val="00146233"/>
    <w:rsid w:val="0015171D"/>
    <w:rsid w:val="00156D36"/>
    <w:rsid w:val="00161DDB"/>
    <w:rsid w:val="001628F5"/>
    <w:rsid w:val="00164023"/>
    <w:rsid w:val="00165683"/>
    <w:rsid w:val="00165736"/>
    <w:rsid w:val="00172657"/>
    <w:rsid w:val="00175C67"/>
    <w:rsid w:val="00194DC9"/>
    <w:rsid w:val="001967C7"/>
    <w:rsid w:val="001A576C"/>
    <w:rsid w:val="001A68FA"/>
    <w:rsid w:val="001A7935"/>
    <w:rsid w:val="001C200C"/>
    <w:rsid w:val="001C6F70"/>
    <w:rsid w:val="001D39D8"/>
    <w:rsid w:val="001D4F7F"/>
    <w:rsid w:val="001D741E"/>
    <w:rsid w:val="001F09AA"/>
    <w:rsid w:val="001F0F51"/>
    <w:rsid w:val="001F2E62"/>
    <w:rsid w:val="001F397D"/>
    <w:rsid w:val="001F47AA"/>
    <w:rsid w:val="001F6152"/>
    <w:rsid w:val="00203037"/>
    <w:rsid w:val="0020358A"/>
    <w:rsid w:val="00203C0E"/>
    <w:rsid w:val="0021043F"/>
    <w:rsid w:val="00215C64"/>
    <w:rsid w:val="00216CF9"/>
    <w:rsid w:val="00220445"/>
    <w:rsid w:val="00222249"/>
    <w:rsid w:val="00222D0B"/>
    <w:rsid w:val="0022756B"/>
    <w:rsid w:val="002314B7"/>
    <w:rsid w:val="00231E2C"/>
    <w:rsid w:val="002351BB"/>
    <w:rsid w:val="002410C7"/>
    <w:rsid w:val="00242AF4"/>
    <w:rsid w:val="002502B7"/>
    <w:rsid w:val="0025370A"/>
    <w:rsid w:val="00263FB7"/>
    <w:rsid w:val="0026419B"/>
    <w:rsid w:val="002771AC"/>
    <w:rsid w:val="00287538"/>
    <w:rsid w:val="002A0DA1"/>
    <w:rsid w:val="002A0E8C"/>
    <w:rsid w:val="002A45C8"/>
    <w:rsid w:val="002A5485"/>
    <w:rsid w:val="002A7C51"/>
    <w:rsid w:val="002B0A54"/>
    <w:rsid w:val="002B1CF1"/>
    <w:rsid w:val="002B298E"/>
    <w:rsid w:val="002B2F83"/>
    <w:rsid w:val="002B4838"/>
    <w:rsid w:val="002B5ABF"/>
    <w:rsid w:val="002C0A06"/>
    <w:rsid w:val="002C0C12"/>
    <w:rsid w:val="002D2164"/>
    <w:rsid w:val="002E4428"/>
    <w:rsid w:val="002E6980"/>
    <w:rsid w:val="002F092B"/>
    <w:rsid w:val="002F11C6"/>
    <w:rsid w:val="002F236C"/>
    <w:rsid w:val="002F6B27"/>
    <w:rsid w:val="00304BF1"/>
    <w:rsid w:val="003148B6"/>
    <w:rsid w:val="00316130"/>
    <w:rsid w:val="00320E04"/>
    <w:rsid w:val="00321A8E"/>
    <w:rsid w:val="00322B07"/>
    <w:rsid w:val="00325F87"/>
    <w:rsid w:val="00327A10"/>
    <w:rsid w:val="0033007D"/>
    <w:rsid w:val="00333117"/>
    <w:rsid w:val="003366A7"/>
    <w:rsid w:val="0034352A"/>
    <w:rsid w:val="00343820"/>
    <w:rsid w:val="00353CBB"/>
    <w:rsid w:val="003561D2"/>
    <w:rsid w:val="00364C7C"/>
    <w:rsid w:val="003667BE"/>
    <w:rsid w:val="00371945"/>
    <w:rsid w:val="00372F3D"/>
    <w:rsid w:val="003731C3"/>
    <w:rsid w:val="00376D4A"/>
    <w:rsid w:val="003879CD"/>
    <w:rsid w:val="003941C9"/>
    <w:rsid w:val="00394676"/>
    <w:rsid w:val="003963B7"/>
    <w:rsid w:val="003970F9"/>
    <w:rsid w:val="00397FB8"/>
    <w:rsid w:val="003A1AA8"/>
    <w:rsid w:val="003A4532"/>
    <w:rsid w:val="003A6895"/>
    <w:rsid w:val="003A7EDC"/>
    <w:rsid w:val="003B0CE0"/>
    <w:rsid w:val="003B6938"/>
    <w:rsid w:val="003C61CE"/>
    <w:rsid w:val="003D0F8B"/>
    <w:rsid w:val="003D5CDD"/>
    <w:rsid w:val="003D751A"/>
    <w:rsid w:val="003D7E18"/>
    <w:rsid w:val="003E47C8"/>
    <w:rsid w:val="003E7A39"/>
    <w:rsid w:val="003F55A6"/>
    <w:rsid w:val="003F5F68"/>
    <w:rsid w:val="0040089A"/>
    <w:rsid w:val="004041EC"/>
    <w:rsid w:val="004109E7"/>
    <w:rsid w:val="0041154D"/>
    <w:rsid w:val="004253CA"/>
    <w:rsid w:val="00432B1D"/>
    <w:rsid w:val="00435663"/>
    <w:rsid w:val="00440A1F"/>
    <w:rsid w:val="00441096"/>
    <w:rsid w:val="0044256C"/>
    <w:rsid w:val="0044369C"/>
    <w:rsid w:val="0045423B"/>
    <w:rsid w:val="00457F6B"/>
    <w:rsid w:val="00467F43"/>
    <w:rsid w:val="004750F4"/>
    <w:rsid w:val="00475B3E"/>
    <w:rsid w:val="00475EF5"/>
    <w:rsid w:val="00476B35"/>
    <w:rsid w:val="00482D84"/>
    <w:rsid w:val="00483EDF"/>
    <w:rsid w:val="004857D2"/>
    <w:rsid w:val="00485F34"/>
    <w:rsid w:val="00486A4A"/>
    <w:rsid w:val="00490124"/>
    <w:rsid w:val="004915F9"/>
    <w:rsid w:val="00496BDB"/>
    <w:rsid w:val="004975DE"/>
    <w:rsid w:val="004B0903"/>
    <w:rsid w:val="004B0D2B"/>
    <w:rsid w:val="004B1E80"/>
    <w:rsid w:val="004B2A33"/>
    <w:rsid w:val="004B4712"/>
    <w:rsid w:val="004B4D35"/>
    <w:rsid w:val="004B6362"/>
    <w:rsid w:val="004C4908"/>
    <w:rsid w:val="004C60C7"/>
    <w:rsid w:val="004D2346"/>
    <w:rsid w:val="004D3416"/>
    <w:rsid w:val="004D3CC7"/>
    <w:rsid w:val="004D70D9"/>
    <w:rsid w:val="004E210C"/>
    <w:rsid w:val="004E2E9E"/>
    <w:rsid w:val="004E31E2"/>
    <w:rsid w:val="004E4325"/>
    <w:rsid w:val="004E62F7"/>
    <w:rsid w:val="004E6E3A"/>
    <w:rsid w:val="004F0D29"/>
    <w:rsid w:val="004F6509"/>
    <w:rsid w:val="004F6D87"/>
    <w:rsid w:val="005079B9"/>
    <w:rsid w:val="00517E92"/>
    <w:rsid w:val="005207D2"/>
    <w:rsid w:val="005221A5"/>
    <w:rsid w:val="005257AB"/>
    <w:rsid w:val="00525A49"/>
    <w:rsid w:val="00526891"/>
    <w:rsid w:val="005315D3"/>
    <w:rsid w:val="00537621"/>
    <w:rsid w:val="00542A27"/>
    <w:rsid w:val="005434E3"/>
    <w:rsid w:val="00543578"/>
    <w:rsid w:val="00544F30"/>
    <w:rsid w:val="00551C73"/>
    <w:rsid w:val="005530F9"/>
    <w:rsid w:val="00553EA3"/>
    <w:rsid w:val="0055532F"/>
    <w:rsid w:val="005602C8"/>
    <w:rsid w:val="0056420F"/>
    <w:rsid w:val="005715E0"/>
    <w:rsid w:val="00573091"/>
    <w:rsid w:val="00573C38"/>
    <w:rsid w:val="00574549"/>
    <w:rsid w:val="00582AD6"/>
    <w:rsid w:val="00583A63"/>
    <w:rsid w:val="0058500C"/>
    <w:rsid w:val="00585225"/>
    <w:rsid w:val="005864AC"/>
    <w:rsid w:val="00587D5E"/>
    <w:rsid w:val="00594129"/>
    <w:rsid w:val="00594A1C"/>
    <w:rsid w:val="005965D9"/>
    <w:rsid w:val="0059676C"/>
    <w:rsid w:val="00597364"/>
    <w:rsid w:val="005A103C"/>
    <w:rsid w:val="005A2A9D"/>
    <w:rsid w:val="005A3F41"/>
    <w:rsid w:val="005A4D6E"/>
    <w:rsid w:val="005A5C15"/>
    <w:rsid w:val="005A61DB"/>
    <w:rsid w:val="005A7583"/>
    <w:rsid w:val="005B7BE2"/>
    <w:rsid w:val="005C6ACE"/>
    <w:rsid w:val="005C7D70"/>
    <w:rsid w:val="005D09CD"/>
    <w:rsid w:val="005D2471"/>
    <w:rsid w:val="005D2EC8"/>
    <w:rsid w:val="005D5032"/>
    <w:rsid w:val="005D5803"/>
    <w:rsid w:val="005D6CC7"/>
    <w:rsid w:val="005E2D5E"/>
    <w:rsid w:val="005F7A4A"/>
    <w:rsid w:val="00601DFF"/>
    <w:rsid w:val="00605EF4"/>
    <w:rsid w:val="00610F61"/>
    <w:rsid w:val="00614812"/>
    <w:rsid w:val="006168F8"/>
    <w:rsid w:val="00624F5C"/>
    <w:rsid w:val="00627ACF"/>
    <w:rsid w:val="0063165D"/>
    <w:rsid w:val="0063640E"/>
    <w:rsid w:val="00647888"/>
    <w:rsid w:val="00663502"/>
    <w:rsid w:val="00663F5C"/>
    <w:rsid w:val="00671246"/>
    <w:rsid w:val="00673CBD"/>
    <w:rsid w:val="00674CCB"/>
    <w:rsid w:val="00695090"/>
    <w:rsid w:val="00696A30"/>
    <w:rsid w:val="00697B94"/>
    <w:rsid w:val="006A52CC"/>
    <w:rsid w:val="006B11B0"/>
    <w:rsid w:val="006B29DD"/>
    <w:rsid w:val="006B5808"/>
    <w:rsid w:val="006C4A0B"/>
    <w:rsid w:val="006C5296"/>
    <w:rsid w:val="006C7BF5"/>
    <w:rsid w:val="006D0556"/>
    <w:rsid w:val="006E2C0E"/>
    <w:rsid w:val="006E59BD"/>
    <w:rsid w:val="006E791C"/>
    <w:rsid w:val="006F298C"/>
    <w:rsid w:val="006F644D"/>
    <w:rsid w:val="007017F8"/>
    <w:rsid w:val="007121BC"/>
    <w:rsid w:val="00716104"/>
    <w:rsid w:val="007218B7"/>
    <w:rsid w:val="00723A94"/>
    <w:rsid w:val="00730570"/>
    <w:rsid w:val="00731168"/>
    <w:rsid w:val="007377F9"/>
    <w:rsid w:val="00740863"/>
    <w:rsid w:val="0074229A"/>
    <w:rsid w:val="007537D2"/>
    <w:rsid w:val="007603D2"/>
    <w:rsid w:val="00763AB3"/>
    <w:rsid w:val="00772B82"/>
    <w:rsid w:val="00773195"/>
    <w:rsid w:val="00780AA2"/>
    <w:rsid w:val="00780E22"/>
    <w:rsid w:val="00790468"/>
    <w:rsid w:val="007A153F"/>
    <w:rsid w:val="007A2FA9"/>
    <w:rsid w:val="007A362A"/>
    <w:rsid w:val="007A3910"/>
    <w:rsid w:val="007C0448"/>
    <w:rsid w:val="007C74D0"/>
    <w:rsid w:val="007D25B7"/>
    <w:rsid w:val="007D45E6"/>
    <w:rsid w:val="007D73EB"/>
    <w:rsid w:val="007E3654"/>
    <w:rsid w:val="007E5340"/>
    <w:rsid w:val="007E72AF"/>
    <w:rsid w:val="007F0459"/>
    <w:rsid w:val="007F097D"/>
    <w:rsid w:val="007F1BF0"/>
    <w:rsid w:val="007F5009"/>
    <w:rsid w:val="007F5E65"/>
    <w:rsid w:val="008035F6"/>
    <w:rsid w:val="008050F5"/>
    <w:rsid w:val="00816658"/>
    <w:rsid w:val="008225B4"/>
    <w:rsid w:val="008249FC"/>
    <w:rsid w:val="008319E2"/>
    <w:rsid w:val="00840041"/>
    <w:rsid w:val="00841EB9"/>
    <w:rsid w:val="00842F5B"/>
    <w:rsid w:val="00852EFD"/>
    <w:rsid w:val="00855B04"/>
    <w:rsid w:val="008579FB"/>
    <w:rsid w:val="00857C9A"/>
    <w:rsid w:val="00870C38"/>
    <w:rsid w:val="008764D6"/>
    <w:rsid w:val="00877137"/>
    <w:rsid w:val="008776E4"/>
    <w:rsid w:val="00880CAF"/>
    <w:rsid w:val="00881115"/>
    <w:rsid w:val="00881605"/>
    <w:rsid w:val="008827E9"/>
    <w:rsid w:val="0088384B"/>
    <w:rsid w:val="00887A80"/>
    <w:rsid w:val="00893D7B"/>
    <w:rsid w:val="00893F30"/>
    <w:rsid w:val="00897B99"/>
    <w:rsid w:val="008A1149"/>
    <w:rsid w:val="008A563F"/>
    <w:rsid w:val="008A7F29"/>
    <w:rsid w:val="008B07E5"/>
    <w:rsid w:val="008B089B"/>
    <w:rsid w:val="008B18D6"/>
    <w:rsid w:val="008B2FD0"/>
    <w:rsid w:val="008B3630"/>
    <w:rsid w:val="008C0DA4"/>
    <w:rsid w:val="008C3E25"/>
    <w:rsid w:val="008D5AA5"/>
    <w:rsid w:val="008E3717"/>
    <w:rsid w:val="008E4BC5"/>
    <w:rsid w:val="008E7F24"/>
    <w:rsid w:val="008F145D"/>
    <w:rsid w:val="008F30EF"/>
    <w:rsid w:val="008F421A"/>
    <w:rsid w:val="008F53D5"/>
    <w:rsid w:val="00900F00"/>
    <w:rsid w:val="009016E8"/>
    <w:rsid w:val="00922623"/>
    <w:rsid w:val="0093413D"/>
    <w:rsid w:val="00935E3D"/>
    <w:rsid w:val="00937047"/>
    <w:rsid w:val="009432A9"/>
    <w:rsid w:val="009433C5"/>
    <w:rsid w:val="00945D67"/>
    <w:rsid w:val="009523B3"/>
    <w:rsid w:val="0095319F"/>
    <w:rsid w:val="009557DF"/>
    <w:rsid w:val="009565B9"/>
    <w:rsid w:val="0095682B"/>
    <w:rsid w:val="00961BA9"/>
    <w:rsid w:val="00963B3D"/>
    <w:rsid w:val="00963DDC"/>
    <w:rsid w:val="00966230"/>
    <w:rsid w:val="009671FD"/>
    <w:rsid w:val="00970C30"/>
    <w:rsid w:val="009720E0"/>
    <w:rsid w:val="009755D3"/>
    <w:rsid w:val="009829AC"/>
    <w:rsid w:val="00985B69"/>
    <w:rsid w:val="009953F7"/>
    <w:rsid w:val="0099768E"/>
    <w:rsid w:val="009A2053"/>
    <w:rsid w:val="009A3204"/>
    <w:rsid w:val="009A5C3A"/>
    <w:rsid w:val="009A6805"/>
    <w:rsid w:val="009A6D03"/>
    <w:rsid w:val="009B2F8D"/>
    <w:rsid w:val="009C2A95"/>
    <w:rsid w:val="009C343C"/>
    <w:rsid w:val="009C62E7"/>
    <w:rsid w:val="009D0BCC"/>
    <w:rsid w:val="009D55AE"/>
    <w:rsid w:val="009E25DF"/>
    <w:rsid w:val="009E4FF6"/>
    <w:rsid w:val="009F0459"/>
    <w:rsid w:val="009F0BEE"/>
    <w:rsid w:val="009F7824"/>
    <w:rsid w:val="00A01E79"/>
    <w:rsid w:val="00A100AA"/>
    <w:rsid w:val="00A17BE9"/>
    <w:rsid w:val="00A21741"/>
    <w:rsid w:val="00A251FC"/>
    <w:rsid w:val="00A25EEB"/>
    <w:rsid w:val="00A337BB"/>
    <w:rsid w:val="00A347F7"/>
    <w:rsid w:val="00A35B11"/>
    <w:rsid w:val="00A361C4"/>
    <w:rsid w:val="00A41227"/>
    <w:rsid w:val="00A42728"/>
    <w:rsid w:val="00A443A9"/>
    <w:rsid w:val="00A519B7"/>
    <w:rsid w:val="00A57E0B"/>
    <w:rsid w:val="00A631DA"/>
    <w:rsid w:val="00A633C5"/>
    <w:rsid w:val="00A661AF"/>
    <w:rsid w:val="00A73804"/>
    <w:rsid w:val="00A74817"/>
    <w:rsid w:val="00A87101"/>
    <w:rsid w:val="00A9568E"/>
    <w:rsid w:val="00A97E80"/>
    <w:rsid w:val="00AA11BD"/>
    <w:rsid w:val="00AA63B5"/>
    <w:rsid w:val="00AA683D"/>
    <w:rsid w:val="00AB4866"/>
    <w:rsid w:val="00AB61E9"/>
    <w:rsid w:val="00AC511C"/>
    <w:rsid w:val="00AC5266"/>
    <w:rsid w:val="00AC7AE6"/>
    <w:rsid w:val="00AD70DE"/>
    <w:rsid w:val="00AD7AD2"/>
    <w:rsid w:val="00AE20D5"/>
    <w:rsid w:val="00AE4142"/>
    <w:rsid w:val="00AF15FD"/>
    <w:rsid w:val="00AF461C"/>
    <w:rsid w:val="00AF4BAA"/>
    <w:rsid w:val="00AF6CE3"/>
    <w:rsid w:val="00B001C4"/>
    <w:rsid w:val="00B0634E"/>
    <w:rsid w:val="00B06A2C"/>
    <w:rsid w:val="00B108AD"/>
    <w:rsid w:val="00B1109C"/>
    <w:rsid w:val="00B334FD"/>
    <w:rsid w:val="00B33B94"/>
    <w:rsid w:val="00B40696"/>
    <w:rsid w:val="00B4287B"/>
    <w:rsid w:val="00B436CB"/>
    <w:rsid w:val="00B47D56"/>
    <w:rsid w:val="00B55537"/>
    <w:rsid w:val="00B55A3D"/>
    <w:rsid w:val="00B60177"/>
    <w:rsid w:val="00B620E4"/>
    <w:rsid w:val="00B651AC"/>
    <w:rsid w:val="00B73158"/>
    <w:rsid w:val="00B76102"/>
    <w:rsid w:val="00B77FAF"/>
    <w:rsid w:val="00B80884"/>
    <w:rsid w:val="00B85406"/>
    <w:rsid w:val="00B85B49"/>
    <w:rsid w:val="00B923AA"/>
    <w:rsid w:val="00B9713E"/>
    <w:rsid w:val="00BB5B5B"/>
    <w:rsid w:val="00BB5CD1"/>
    <w:rsid w:val="00BC03B4"/>
    <w:rsid w:val="00BC5902"/>
    <w:rsid w:val="00BC6A9E"/>
    <w:rsid w:val="00BC7379"/>
    <w:rsid w:val="00BD0925"/>
    <w:rsid w:val="00BD133A"/>
    <w:rsid w:val="00BD29C0"/>
    <w:rsid w:val="00BD329A"/>
    <w:rsid w:val="00BD4896"/>
    <w:rsid w:val="00BD4A5D"/>
    <w:rsid w:val="00BD5D4B"/>
    <w:rsid w:val="00BD6545"/>
    <w:rsid w:val="00BE2C2A"/>
    <w:rsid w:val="00BF0110"/>
    <w:rsid w:val="00BF0286"/>
    <w:rsid w:val="00BF18D5"/>
    <w:rsid w:val="00BF6A0B"/>
    <w:rsid w:val="00C037DA"/>
    <w:rsid w:val="00C03AB5"/>
    <w:rsid w:val="00C03C78"/>
    <w:rsid w:val="00C15F64"/>
    <w:rsid w:val="00C469D1"/>
    <w:rsid w:val="00C5128E"/>
    <w:rsid w:val="00C52AA5"/>
    <w:rsid w:val="00C54F4B"/>
    <w:rsid w:val="00C555A8"/>
    <w:rsid w:val="00C55953"/>
    <w:rsid w:val="00C579D9"/>
    <w:rsid w:val="00C60392"/>
    <w:rsid w:val="00C6188A"/>
    <w:rsid w:val="00C672DC"/>
    <w:rsid w:val="00C71E80"/>
    <w:rsid w:val="00C73885"/>
    <w:rsid w:val="00C74725"/>
    <w:rsid w:val="00C77730"/>
    <w:rsid w:val="00C80FFB"/>
    <w:rsid w:val="00C81967"/>
    <w:rsid w:val="00C83284"/>
    <w:rsid w:val="00C83B5C"/>
    <w:rsid w:val="00C92306"/>
    <w:rsid w:val="00C92BA0"/>
    <w:rsid w:val="00C92D57"/>
    <w:rsid w:val="00C96668"/>
    <w:rsid w:val="00C96A13"/>
    <w:rsid w:val="00CA3F3A"/>
    <w:rsid w:val="00CB1D64"/>
    <w:rsid w:val="00CB6752"/>
    <w:rsid w:val="00CD3E86"/>
    <w:rsid w:val="00CD71DA"/>
    <w:rsid w:val="00CE4387"/>
    <w:rsid w:val="00CE4C6A"/>
    <w:rsid w:val="00CE6CE5"/>
    <w:rsid w:val="00CF604D"/>
    <w:rsid w:val="00D04207"/>
    <w:rsid w:val="00D110B2"/>
    <w:rsid w:val="00D229B7"/>
    <w:rsid w:val="00D23F89"/>
    <w:rsid w:val="00D24181"/>
    <w:rsid w:val="00D34484"/>
    <w:rsid w:val="00D43822"/>
    <w:rsid w:val="00D44675"/>
    <w:rsid w:val="00D52A89"/>
    <w:rsid w:val="00D54234"/>
    <w:rsid w:val="00D6148B"/>
    <w:rsid w:val="00D62620"/>
    <w:rsid w:val="00D671EC"/>
    <w:rsid w:val="00D71E8D"/>
    <w:rsid w:val="00D7231B"/>
    <w:rsid w:val="00D74AE4"/>
    <w:rsid w:val="00D75456"/>
    <w:rsid w:val="00D82650"/>
    <w:rsid w:val="00D921ED"/>
    <w:rsid w:val="00D968EE"/>
    <w:rsid w:val="00DA7283"/>
    <w:rsid w:val="00DA77BE"/>
    <w:rsid w:val="00DB78A2"/>
    <w:rsid w:val="00DC15D0"/>
    <w:rsid w:val="00DC2F98"/>
    <w:rsid w:val="00DD1061"/>
    <w:rsid w:val="00DD1707"/>
    <w:rsid w:val="00DD1BFC"/>
    <w:rsid w:val="00DD203D"/>
    <w:rsid w:val="00DD38F8"/>
    <w:rsid w:val="00DD57FF"/>
    <w:rsid w:val="00DD6CE5"/>
    <w:rsid w:val="00DE51E0"/>
    <w:rsid w:val="00DF0436"/>
    <w:rsid w:val="00DF09FC"/>
    <w:rsid w:val="00DF4621"/>
    <w:rsid w:val="00DF554A"/>
    <w:rsid w:val="00E06CAA"/>
    <w:rsid w:val="00E12345"/>
    <w:rsid w:val="00E145B6"/>
    <w:rsid w:val="00E15294"/>
    <w:rsid w:val="00E30F37"/>
    <w:rsid w:val="00E4071A"/>
    <w:rsid w:val="00E425C8"/>
    <w:rsid w:val="00E44B32"/>
    <w:rsid w:val="00E47373"/>
    <w:rsid w:val="00E507BB"/>
    <w:rsid w:val="00E50B3E"/>
    <w:rsid w:val="00E53107"/>
    <w:rsid w:val="00E53133"/>
    <w:rsid w:val="00E551F5"/>
    <w:rsid w:val="00E574A6"/>
    <w:rsid w:val="00E62D96"/>
    <w:rsid w:val="00E739E6"/>
    <w:rsid w:val="00E763C7"/>
    <w:rsid w:val="00E83C5B"/>
    <w:rsid w:val="00E8419E"/>
    <w:rsid w:val="00E85E5F"/>
    <w:rsid w:val="00E90047"/>
    <w:rsid w:val="00E90C4C"/>
    <w:rsid w:val="00E9671A"/>
    <w:rsid w:val="00EA06D7"/>
    <w:rsid w:val="00EA197F"/>
    <w:rsid w:val="00EC0909"/>
    <w:rsid w:val="00EC73D5"/>
    <w:rsid w:val="00ED33F4"/>
    <w:rsid w:val="00ED38FC"/>
    <w:rsid w:val="00ED69E9"/>
    <w:rsid w:val="00EE0BDA"/>
    <w:rsid w:val="00EE0CDE"/>
    <w:rsid w:val="00EE7BE9"/>
    <w:rsid w:val="00EE7E36"/>
    <w:rsid w:val="00EF22A6"/>
    <w:rsid w:val="00EF5687"/>
    <w:rsid w:val="00F01747"/>
    <w:rsid w:val="00F0368E"/>
    <w:rsid w:val="00F067F4"/>
    <w:rsid w:val="00F07FA2"/>
    <w:rsid w:val="00F10C5D"/>
    <w:rsid w:val="00F12A58"/>
    <w:rsid w:val="00F140E2"/>
    <w:rsid w:val="00F15987"/>
    <w:rsid w:val="00F226C4"/>
    <w:rsid w:val="00F303C1"/>
    <w:rsid w:val="00F30A51"/>
    <w:rsid w:val="00F3599F"/>
    <w:rsid w:val="00F4269D"/>
    <w:rsid w:val="00F45D04"/>
    <w:rsid w:val="00F46132"/>
    <w:rsid w:val="00F5305E"/>
    <w:rsid w:val="00F53811"/>
    <w:rsid w:val="00F53B2E"/>
    <w:rsid w:val="00F80C7B"/>
    <w:rsid w:val="00F82846"/>
    <w:rsid w:val="00F83243"/>
    <w:rsid w:val="00F8737F"/>
    <w:rsid w:val="00F91681"/>
    <w:rsid w:val="00F95297"/>
    <w:rsid w:val="00FA115D"/>
    <w:rsid w:val="00FA2100"/>
    <w:rsid w:val="00FA244F"/>
    <w:rsid w:val="00FA4DB5"/>
    <w:rsid w:val="00FA4EE2"/>
    <w:rsid w:val="00FA5A26"/>
    <w:rsid w:val="00FA6236"/>
    <w:rsid w:val="00FA698F"/>
    <w:rsid w:val="00FB1081"/>
    <w:rsid w:val="00FB1809"/>
    <w:rsid w:val="00FB1ABD"/>
    <w:rsid w:val="00FB7DD5"/>
    <w:rsid w:val="00FC0E8F"/>
    <w:rsid w:val="00FD098A"/>
    <w:rsid w:val="00FD189B"/>
    <w:rsid w:val="00FD4DBF"/>
    <w:rsid w:val="00FF311D"/>
    <w:rsid w:val="00FF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D2FB2BB"/>
  <w15:docId w15:val="{25711035-4BCC-4097-BDB3-093680DC7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EDC"/>
    <w:pPr>
      <w:widowControl w:val="0"/>
      <w:adjustRightInd w:val="0"/>
      <w:snapToGrid w:val="0"/>
      <w:spacing w:before="60" w:after="60" w:line="300" w:lineRule="auto"/>
      <w:ind w:firstLineChars="200" w:firstLine="200"/>
      <w:jc w:val="both"/>
    </w:pPr>
    <w:rPr>
      <w:bCs/>
      <w:kern w:val="2"/>
      <w:sz w:val="21"/>
    </w:rPr>
  </w:style>
  <w:style w:type="paragraph" w:styleId="1">
    <w:name w:val="heading 1"/>
    <w:next w:val="a"/>
    <w:link w:val="10"/>
    <w:uiPriority w:val="9"/>
    <w:qFormat/>
    <w:rsid w:val="003A7EDC"/>
    <w:pPr>
      <w:keepNext/>
      <w:keepLines/>
      <w:numPr>
        <w:numId w:val="1"/>
      </w:numPr>
      <w:adjustRightInd w:val="0"/>
      <w:snapToGrid w:val="0"/>
      <w:spacing w:line="360" w:lineRule="auto"/>
      <w:outlineLvl w:val="0"/>
    </w:pPr>
    <w:rPr>
      <w:b/>
      <w:snapToGrid w:val="0"/>
      <w:kern w:val="44"/>
      <w:sz w:val="28"/>
    </w:rPr>
  </w:style>
  <w:style w:type="paragraph" w:styleId="2">
    <w:name w:val="heading 2"/>
    <w:aliases w:val="H2,2nd level,h2,2,Header 2,l2,Heading 2 Hidden,Heading 2 CCBS,heading 2,标题2,sect 1.2,H21,sect 1.21,H22,sect 1.22,H211,sect 1.211,H23,sect 1.23,H212,sect 1.212,PIM2,Titre3,HD2,Titre2,Head 2,第一章 标题 2,Heading Two,ISO1,Underrubrik1,prop2,L2,标题 2my2,chn"/>
    <w:next w:val="a"/>
    <w:link w:val="20"/>
    <w:uiPriority w:val="9"/>
    <w:qFormat/>
    <w:rsid w:val="003A7EDC"/>
    <w:pPr>
      <w:keepNext/>
      <w:keepLines/>
      <w:numPr>
        <w:ilvl w:val="1"/>
        <w:numId w:val="1"/>
      </w:numPr>
      <w:adjustRightInd w:val="0"/>
      <w:snapToGrid w:val="0"/>
      <w:spacing w:line="360" w:lineRule="auto"/>
      <w:outlineLvl w:val="1"/>
    </w:pPr>
    <w:rPr>
      <w:b/>
      <w:snapToGrid w:val="0"/>
      <w:color w:val="993300"/>
      <w:kern w:val="24"/>
      <w:sz w:val="24"/>
    </w:rPr>
  </w:style>
  <w:style w:type="paragraph" w:styleId="3">
    <w:name w:val="heading 3"/>
    <w:next w:val="a"/>
    <w:link w:val="30"/>
    <w:uiPriority w:val="9"/>
    <w:qFormat/>
    <w:rsid w:val="003A7EDC"/>
    <w:pPr>
      <w:keepNext/>
      <w:keepLines/>
      <w:numPr>
        <w:ilvl w:val="2"/>
        <w:numId w:val="1"/>
      </w:numPr>
      <w:adjustRightInd w:val="0"/>
      <w:snapToGrid w:val="0"/>
      <w:spacing w:line="360" w:lineRule="auto"/>
      <w:outlineLvl w:val="2"/>
    </w:pPr>
    <w:rPr>
      <w:b/>
      <w:snapToGrid w:val="0"/>
      <w:color w:val="0000FF"/>
      <w:kern w:val="24"/>
      <w:sz w:val="24"/>
    </w:rPr>
  </w:style>
  <w:style w:type="paragraph" w:styleId="4">
    <w:name w:val="heading 4"/>
    <w:next w:val="a"/>
    <w:link w:val="40"/>
    <w:uiPriority w:val="9"/>
    <w:qFormat/>
    <w:rsid w:val="003A7EDC"/>
    <w:pPr>
      <w:keepNext/>
      <w:keepLines/>
      <w:numPr>
        <w:ilvl w:val="3"/>
        <w:numId w:val="1"/>
      </w:numPr>
      <w:adjustRightInd w:val="0"/>
      <w:snapToGrid w:val="0"/>
      <w:spacing w:line="360" w:lineRule="auto"/>
      <w:outlineLvl w:val="3"/>
    </w:pPr>
    <w:rPr>
      <w:rFonts w:ascii="Arial" w:hAnsi="Arial"/>
      <w:b/>
      <w:snapToGrid w:val="0"/>
      <w:color w:val="008080"/>
      <w:kern w:val="24"/>
      <w:sz w:val="24"/>
    </w:rPr>
  </w:style>
  <w:style w:type="paragraph" w:styleId="5">
    <w:name w:val="heading 5"/>
    <w:basedOn w:val="a"/>
    <w:next w:val="a"/>
    <w:link w:val="50"/>
    <w:uiPriority w:val="9"/>
    <w:qFormat/>
    <w:rsid w:val="003A7EDC"/>
    <w:pPr>
      <w:keepNext/>
      <w:keepLines/>
      <w:numPr>
        <w:ilvl w:val="4"/>
        <w:numId w:val="1"/>
      </w:numPr>
      <w:spacing w:line="360" w:lineRule="auto"/>
      <w:ind w:firstLineChars="0" w:firstLine="0"/>
      <w:outlineLvl w:val="4"/>
    </w:pPr>
    <w:rPr>
      <w:b/>
      <w:snapToGrid w:val="0"/>
      <w:color w:val="800000"/>
      <w:kern w:val="24"/>
      <w:sz w:val="24"/>
    </w:rPr>
  </w:style>
  <w:style w:type="paragraph" w:styleId="6">
    <w:name w:val="heading 6"/>
    <w:next w:val="a"/>
    <w:link w:val="60"/>
    <w:uiPriority w:val="9"/>
    <w:qFormat/>
    <w:rsid w:val="003A7EDC"/>
    <w:pPr>
      <w:keepNext/>
      <w:keepLines/>
      <w:numPr>
        <w:ilvl w:val="5"/>
        <w:numId w:val="1"/>
      </w:numPr>
      <w:adjustRightInd w:val="0"/>
      <w:snapToGrid w:val="0"/>
      <w:spacing w:line="360" w:lineRule="auto"/>
      <w:outlineLvl w:val="5"/>
    </w:pPr>
    <w:rPr>
      <w:rFonts w:ascii="Arial" w:hAnsi="Arial"/>
      <w:b/>
      <w:snapToGrid w:val="0"/>
      <w:color w:val="008080"/>
      <w:kern w:val="24"/>
      <w:sz w:val="24"/>
    </w:rPr>
  </w:style>
  <w:style w:type="paragraph" w:styleId="7">
    <w:name w:val="heading 7"/>
    <w:basedOn w:val="a"/>
    <w:next w:val="a"/>
    <w:link w:val="70"/>
    <w:uiPriority w:val="9"/>
    <w:qFormat/>
    <w:rsid w:val="003A7EDC"/>
    <w:pPr>
      <w:keepNext/>
      <w:keepLines/>
      <w:numPr>
        <w:ilvl w:val="6"/>
        <w:numId w:val="1"/>
      </w:numPr>
      <w:spacing w:line="360" w:lineRule="auto"/>
      <w:ind w:firstLineChars="0" w:firstLine="0"/>
      <w:outlineLvl w:val="6"/>
    </w:pPr>
    <w:rPr>
      <w:b/>
    </w:rPr>
  </w:style>
  <w:style w:type="paragraph" w:styleId="8">
    <w:name w:val="heading 8"/>
    <w:basedOn w:val="a"/>
    <w:next w:val="a"/>
    <w:link w:val="80"/>
    <w:uiPriority w:val="9"/>
    <w:qFormat/>
    <w:rsid w:val="003A7EDC"/>
    <w:pPr>
      <w:keepNext/>
      <w:keepLines/>
      <w:numPr>
        <w:ilvl w:val="7"/>
        <w:numId w:val="1"/>
      </w:numPr>
      <w:spacing w:line="360" w:lineRule="auto"/>
      <w:ind w:firstLineChars="0" w:firstLine="0"/>
      <w:outlineLvl w:val="7"/>
    </w:pPr>
    <w:rPr>
      <w:rFonts w:ascii="Arial" w:hAnsi="Arial"/>
      <w:b/>
    </w:rPr>
  </w:style>
  <w:style w:type="paragraph" w:styleId="9">
    <w:name w:val="heading 9"/>
    <w:basedOn w:val="a"/>
    <w:next w:val="a"/>
    <w:link w:val="90"/>
    <w:uiPriority w:val="9"/>
    <w:qFormat/>
    <w:rsid w:val="003A7EDC"/>
    <w:pPr>
      <w:keepNext/>
      <w:keepLines/>
      <w:numPr>
        <w:ilvl w:val="8"/>
        <w:numId w:val="1"/>
      </w:numPr>
      <w:spacing w:line="360" w:lineRule="auto"/>
      <w:ind w:firstLineChars="0" w:firstLine="0"/>
      <w:outlineLvl w:val="8"/>
    </w:pPr>
    <w:rPr>
      <w:rFonts w:ascii="Arial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3A7EDC"/>
    <w:pPr>
      <w:pBdr>
        <w:bottom w:val="single" w:sz="8" w:space="1" w:color="auto"/>
      </w:pBdr>
      <w:tabs>
        <w:tab w:val="right" w:pos="7938"/>
        <w:tab w:val="right" w:pos="8306"/>
      </w:tabs>
    </w:pPr>
    <w:rPr>
      <w:sz w:val="18"/>
    </w:rPr>
  </w:style>
  <w:style w:type="paragraph" w:styleId="a5">
    <w:name w:val="footer"/>
    <w:basedOn w:val="a"/>
    <w:link w:val="a6"/>
    <w:uiPriority w:val="99"/>
    <w:rsid w:val="003A7EDC"/>
    <w:pPr>
      <w:spacing w:before="0" w:after="0" w:line="0" w:lineRule="atLeast"/>
      <w:ind w:firstLineChars="0" w:firstLine="0"/>
    </w:pPr>
    <w:rPr>
      <w:sz w:val="18"/>
    </w:rPr>
  </w:style>
  <w:style w:type="character" w:styleId="a7">
    <w:name w:val="page number"/>
    <w:basedOn w:val="a0"/>
    <w:rsid w:val="003A7EDC"/>
  </w:style>
  <w:style w:type="paragraph" w:styleId="a8">
    <w:name w:val="Document Map"/>
    <w:basedOn w:val="a"/>
    <w:link w:val="a9"/>
    <w:uiPriority w:val="99"/>
    <w:semiHidden/>
    <w:rsid w:val="003A7EDC"/>
    <w:pPr>
      <w:shd w:val="clear" w:color="auto" w:fill="000080"/>
    </w:pPr>
  </w:style>
  <w:style w:type="paragraph" w:customStyle="1" w:styleId="aa">
    <w:name w:val="文档编号"/>
    <w:basedOn w:val="ab"/>
    <w:rsid w:val="003A7EDC"/>
    <w:rPr>
      <w:b w:val="0"/>
      <w:snapToGrid w:val="0"/>
      <w:sz w:val="32"/>
    </w:rPr>
  </w:style>
  <w:style w:type="paragraph" w:styleId="ab">
    <w:name w:val="Title"/>
    <w:next w:val="1"/>
    <w:link w:val="ac"/>
    <w:uiPriority w:val="10"/>
    <w:qFormat/>
    <w:rsid w:val="003A7EDC"/>
    <w:pPr>
      <w:adjustRightInd w:val="0"/>
      <w:snapToGrid w:val="0"/>
      <w:spacing w:line="360" w:lineRule="auto"/>
      <w:jc w:val="center"/>
      <w:outlineLvl w:val="0"/>
    </w:pPr>
    <w:rPr>
      <w:rFonts w:ascii="Arial" w:hAnsi="Arial" w:cs="Arial"/>
      <w:b/>
      <w:bCs/>
      <w:kern w:val="2"/>
      <w:sz w:val="48"/>
      <w:szCs w:val="32"/>
    </w:rPr>
  </w:style>
  <w:style w:type="character" w:styleId="ad">
    <w:name w:val="Hyperlink"/>
    <w:uiPriority w:val="99"/>
    <w:rsid w:val="003A7EDC"/>
    <w:rPr>
      <w:color w:val="0000FF"/>
      <w:u w:val="single"/>
    </w:rPr>
  </w:style>
  <w:style w:type="paragraph" w:customStyle="1" w:styleId="ae">
    <w:name w:val="注释"/>
    <w:basedOn w:val="a"/>
    <w:rsid w:val="003A7EDC"/>
    <w:rPr>
      <w:i/>
      <w:color w:val="3366FF"/>
    </w:rPr>
  </w:style>
  <w:style w:type="paragraph" w:customStyle="1" w:styleId="af">
    <w:name w:val="重点"/>
    <w:basedOn w:val="a"/>
    <w:rsid w:val="003A7EDC"/>
    <w:rPr>
      <w:em w:val="dot"/>
    </w:rPr>
  </w:style>
  <w:style w:type="paragraph" w:styleId="af0">
    <w:name w:val="Balloon Text"/>
    <w:basedOn w:val="a"/>
    <w:link w:val="af1"/>
    <w:uiPriority w:val="99"/>
    <w:semiHidden/>
    <w:rsid w:val="003A7EDC"/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3A7EDC"/>
    <w:pPr>
      <w:spacing w:before="120" w:after="120"/>
      <w:jc w:val="left"/>
    </w:pPr>
    <w:rPr>
      <w:b/>
      <w:caps/>
      <w:szCs w:val="24"/>
    </w:rPr>
  </w:style>
  <w:style w:type="paragraph" w:customStyle="1" w:styleId="af2">
    <w:name w:val="表格标题"/>
    <w:next w:val="a"/>
    <w:rsid w:val="003A7EDC"/>
    <w:pPr>
      <w:adjustRightInd w:val="0"/>
      <w:snapToGrid w:val="0"/>
      <w:spacing w:before="60" w:after="60"/>
      <w:jc w:val="center"/>
    </w:pPr>
    <w:rPr>
      <w:b/>
      <w:snapToGrid w:val="0"/>
      <w:color w:val="000080"/>
      <w:kern w:val="24"/>
      <w:sz w:val="21"/>
    </w:rPr>
  </w:style>
  <w:style w:type="paragraph" w:customStyle="1" w:styleId="af3">
    <w:name w:val="表格头"/>
    <w:basedOn w:val="a"/>
    <w:rsid w:val="003A7EDC"/>
    <w:pPr>
      <w:adjustRightInd/>
      <w:snapToGrid/>
      <w:spacing w:before="0" w:after="0" w:line="360" w:lineRule="auto"/>
      <w:ind w:firstLineChars="0" w:firstLine="0"/>
      <w:jc w:val="center"/>
    </w:pPr>
    <w:rPr>
      <w:b/>
    </w:rPr>
  </w:style>
  <w:style w:type="paragraph" w:customStyle="1" w:styleId="af4">
    <w:name w:val="表格文字"/>
    <w:next w:val="a"/>
    <w:rsid w:val="003A7EDC"/>
    <w:pPr>
      <w:adjustRightInd w:val="0"/>
      <w:snapToGrid w:val="0"/>
      <w:jc w:val="center"/>
    </w:pPr>
    <w:rPr>
      <w:snapToGrid w:val="0"/>
      <w:kern w:val="21"/>
      <w:sz w:val="21"/>
    </w:rPr>
  </w:style>
  <w:style w:type="paragraph" w:styleId="21">
    <w:name w:val="toc 2"/>
    <w:basedOn w:val="a"/>
    <w:next w:val="a"/>
    <w:autoRedefine/>
    <w:uiPriority w:val="39"/>
    <w:rsid w:val="003A7EDC"/>
    <w:pPr>
      <w:spacing w:before="0" w:after="0"/>
      <w:ind w:left="210"/>
      <w:jc w:val="left"/>
    </w:pPr>
    <w:rPr>
      <w:bCs w:val="0"/>
      <w:smallCaps/>
      <w:szCs w:val="24"/>
    </w:rPr>
  </w:style>
  <w:style w:type="paragraph" w:styleId="31">
    <w:name w:val="toc 3"/>
    <w:basedOn w:val="a"/>
    <w:next w:val="a"/>
    <w:autoRedefine/>
    <w:uiPriority w:val="39"/>
    <w:rsid w:val="003A7EDC"/>
    <w:pPr>
      <w:spacing w:before="0" w:after="0"/>
      <w:ind w:left="420"/>
      <w:jc w:val="left"/>
    </w:pPr>
    <w:rPr>
      <w:bCs w:val="0"/>
      <w:i/>
      <w:iCs/>
      <w:szCs w:val="24"/>
    </w:rPr>
  </w:style>
  <w:style w:type="paragraph" w:styleId="41">
    <w:name w:val="toc 4"/>
    <w:basedOn w:val="a"/>
    <w:next w:val="a"/>
    <w:autoRedefine/>
    <w:semiHidden/>
    <w:rsid w:val="003A7EDC"/>
    <w:pPr>
      <w:spacing w:before="0" w:after="0"/>
      <w:ind w:left="630"/>
      <w:jc w:val="left"/>
    </w:pPr>
    <w:rPr>
      <w:bCs w:val="0"/>
      <w:szCs w:val="21"/>
    </w:rPr>
  </w:style>
  <w:style w:type="paragraph" w:styleId="51">
    <w:name w:val="toc 5"/>
    <w:basedOn w:val="a"/>
    <w:next w:val="a"/>
    <w:autoRedefine/>
    <w:semiHidden/>
    <w:rsid w:val="003A7EDC"/>
    <w:pPr>
      <w:spacing w:before="0" w:after="0"/>
      <w:ind w:left="840"/>
      <w:jc w:val="left"/>
    </w:pPr>
    <w:rPr>
      <w:bCs w:val="0"/>
      <w:szCs w:val="21"/>
    </w:rPr>
  </w:style>
  <w:style w:type="paragraph" w:styleId="61">
    <w:name w:val="toc 6"/>
    <w:basedOn w:val="a"/>
    <w:next w:val="a"/>
    <w:autoRedefine/>
    <w:semiHidden/>
    <w:rsid w:val="003A7EDC"/>
    <w:pPr>
      <w:spacing w:before="0" w:after="0"/>
      <w:ind w:left="1050"/>
      <w:jc w:val="left"/>
    </w:pPr>
    <w:rPr>
      <w:bCs w:val="0"/>
      <w:szCs w:val="21"/>
    </w:rPr>
  </w:style>
  <w:style w:type="paragraph" w:styleId="71">
    <w:name w:val="toc 7"/>
    <w:basedOn w:val="a"/>
    <w:next w:val="a"/>
    <w:autoRedefine/>
    <w:semiHidden/>
    <w:rsid w:val="003A7EDC"/>
    <w:pPr>
      <w:spacing w:before="0" w:after="0"/>
      <w:ind w:left="1260"/>
      <w:jc w:val="left"/>
    </w:pPr>
    <w:rPr>
      <w:bCs w:val="0"/>
      <w:szCs w:val="21"/>
    </w:rPr>
  </w:style>
  <w:style w:type="paragraph" w:styleId="81">
    <w:name w:val="toc 8"/>
    <w:basedOn w:val="a"/>
    <w:next w:val="a"/>
    <w:autoRedefine/>
    <w:semiHidden/>
    <w:rsid w:val="003A7EDC"/>
    <w:pPr>
      <w:spacing w:before="0" w:after="0"/>
      <w:ind w:left="1470"/>
      <w:jc w:val="left"/>
    </w:pPr>
    <w:rPr>
      <w:bCs w:val="0"/>
      <w:szCs w:val="21"/>
    </w:rPr>
  </w:style>
  <w:style w:type="paragraph" w:styleId="91">
    <w:name w:val="toc 9"/>
    <w:basedOn w:val="a"/>
    <w:next w:val="a"/>
    <w:autoRedefine/>
    <w:semiHidden/>
    <w:rsid w:val="003A7EDC"/>
    <w:pPr>
      <w:spacing w:before="0" w:after="0"/>
      <w:ind w:left="1680"/>
      <w:jc w:val="left"/>
    </w:pPr>
    <w:rPr>
      <w:bCs w:val="0"/>
      <w:szCs w:val="21"/>
    </w:rPr>
  </w:style>
  <w:style w:type="paragraph" w:customStyle="1" w:styleId="42">
    <w:name w:val="正文列4_2"/>
    <w:basedOn w:val="a"/>
    <w:rsid w:val="003A7EDC"/>
    <w:pPr>
      <w:adjustRightInd/>
      <w:snapToGrid/>
      <w:spacing w:before="0" w:after="0" w:line="360" w:lineRule="exact"/>
      <w:ind w:firstLineChars="0" w:firstLine="0"/>
    </w:pPr>
    <w:rPr>
      <w:rFonts w:ascii="宋体"/>
      <w:bCs w:val="0"/>
      <w:sz w:val="24"/>
    </w:rPr>
  </w:style>
  <w:style w:type="character" w:customStyle="1" w:styleId="12">
    <w:name w:val="已访问的超链接1"/>
    <w:rsid w:val="003A7EDC"/>
    <w:rPr>
      <w:color w:val="800080"/>
      <w:u w:val="single"/>
    </w:rPr>
  </w:style>
  <w:style w:type="character" w:styleId="af5">
    <w:name w:val="annotation reference"/>
    <w:uiPriority w:val="99"/>
    <w:semiHidden/>
    <w:rsid w:val="0088384B"/>
    <w:rPr>
      <w:sz w:val="21"/>
      <w:szCs w:val="21"/>
    </w:rPr>
  </w:style>
  <w:style w:type="paragraph" w:styleId="af6">
    <w:name w:val="annotation text"/>
    <w:basedOn w:val="a"/>
    <w:link w:val="af7"/>
    <w:uiPriority w:val="99"/>
    <w:rsid w:val="0088384B"/>
    <w:pPr>
      <w:jc w:val="left"/>
    </w:pPr>
  </w:style>
  <w:style w:type="paragraph" w:styleId="af8">
    <w:name w:val="annotation subject"/>
    <w:basedOn w:val="af6"/>
    <w:next w:val="af6"/>
    <w:link w:val="af9"/>
    <w:uiPriority w:val="99"/>
    <w:semiHidden/>
    <w:rsid w:val="0088384B"/>
    <w:rPr>
      <w:b/>
    </w:rPr>
  </w:style>
  <w:style w:type="table" w:styleId="afa">
    <w:name w:val="Table Grid"/>
    <w:basedOn w:val="a1"/>
    <w:uiPriority w:val="59"/>
    <w:rsid w:val="00364C7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b">
    <w:name w:val="List Paragraph"/>
    <w:basedOn w:val="a"/>
    <w:uiPriority w:val="34"/>
    <w:qFormat/>
    <w:rsid w:val="00165736"/>
    <w:pPr>
      <w:adjustRightInd/>
      <w:snapToGrid/>
      <w:spacing w:before="0" w:after="0" w:line="240" w:lineRule="auto"/>
      <w:ind w:firstLine="420"/>
    </w:pPr>
    <w:rPr>
      <w:rFonts w:ascii="Calibri" w:hAnsi="Calibri"/>
      <w:bCs w:val="0"/>
      <w:szCs w:val="22"/>
    </w:rPr>
  </w:style>
  <w:style w:type="character" w:customStyle="1" w:styleId="10">
    <w:name w:val="标题 1 字符"/>
    <w:basedOn w:val="a0"/>
    <w:link w:val="1"/>
    <w:uiPriority w:val="9"/>
    <w:rsid w:val="00D44675"/>
    <w:rPr>
      <w:b/>
      <w:snapToGrid w:val="0"/>
      <w:kern w:val="44"/>
      <w:sz w:val="28"/>
    </w:rPr>
  </w:style>
  <w:style w:type="character" w:customStyle="1" w:styleId="20">
    <w:name w:val="标题 2 字符"/>
    <w:aliases w:val="H2 字符,2nd level 字符,h2 字符,2 字符,Header 2 字符,l2 字符,Heading 2 Hidden 字符,Heading 2 CCBS 字符,heading 2 字符,标题2 字符,sect 1.2 字符,H21 字符,sect 1.21 字符,H22 字符,sect 1.22 字符,H211 字符,sect 1.211 字符,H23 字符,sect 1.23 字符,H212 字符,sect 1.212 字符,PIM2 字符,Titre3 字符,L2 字符"/>
    <w:basedOn w:val="a0"/>
    <w:link w:val="2"/>
    <w:uiPriority w:val="9"/>
    <w:rsid w:val="00D44675"/>
    <w:rPr>
      <w:b/>
      <w:snapToGrid w:val="0"/>
      <w:color w:val="993300"/>
      <w:kern w:val="24"/>
      <w:sz w:val="24"/>
    </w:rPr>
  </w:style>
  <w:style w:type="character" w:customStyle="1" w:styleId="30">
    <w:name w:val="标题 3 字符"/>
    <w:basedOn w:val="a0"/>
    <w:link w:val="3"/>
    <w:uiPriority w:val="9"/>
    <w:rsid w:val="00D44675"/>
    <w:rPr>
      <w:b/>
      <w:snapToGrid w:val="0"/>
      <w:color w:val="0000FF"/>
      <w:kern w:val="24"/>
      <w:sz w:val="24"/>
    </w:rPr>
  </w:style>
  <w:style w:type="character" w:customStyle="1" w:styleId="40">
    <w:name w:val="标题 4 字符"/>
    <w:basedOn w:val="a0"/>
    <w:link w:val="4"/>
    <w:uiPriority w:val="9"/>
    <w:rsid w:val="00D44675"/>
    <w:rPr>
      <w:rFonts w:ascii="Arial" w:hAnsi="Arial"/>
      <w:b/>
      <w:snapToGrid w:val="0"/>
      <w:color w:val="008080"/>
      <w:kern w:val="24"/>
      <w:sz w:val="24"/>
    </w:rPr>
  </w:style>
  <w:style w:type="character" w:customStyle="1" w:styleId="50">
    <w:name w:val="标题 5 字符"/>
    <w:basedOn w:val="a0"/>
    <w:link w:val="5"/>
    <w:uiPriority w:val="9"/>
    <w:rsid w:val="00D44675"/>
    <w:rPr>
      <w:b/>
      <w:bCs/>
      <w:snapToGrid w:val="0"/>
      <w:color w:val="800000"/>
      <w:kern w:val="24"/>
      <w:sz w:val="24"/>
    </w:rPr>
  </w:style>
  <w:style w:type="character" w:customStyle="1" w:styleId="60">
    <w:name w:val="标题 6 字符"/>
    <w:basedOn w:val="a0"/>
    <w:link w:val="6"/>
    <w:uiPriority w:val="9"/>
    <w:rsid w:val="00D44675"/>
    <w:rPr>
      <w:rFonts w:ascii="Arial" w:hAnsi="Arial"/>
      <w:b/>
      <w:snapToGrid w:val="0"/>
      <w:color w:val="008080"/>
      <w:kern w:val="24"/>
      <w:sz w:val="24"/>
    </w:rPr>
  </w:style>
  <w:style w:type="character" w:customStyle="1" w:styleId="70">
    <w:name w:val="标题 7 字符"/>
    <w:basedOn w:val="a0"/>
    <w:link w:val="7"/>
    <w:uiPriority w:val="9"/>
    <w:rsid w:val="00D44675"/>
    <w:rPr>
      <w:b/>
      <w:bCs/>
      <w:kern w:val="2"/>
      <w:sz w:val="21"/>
    </w:rPr>
  </w:style>
  <w:style w:type="character" w:customStyle="1" w:styleId="80">
    <w:name w:val="标题 8 字符"/>
    <w:basedOn w:val="a0"/>
    <w:link w:val="8"/>
    <w:uiPriority w:val="9"/>
    <w:rsid w:val="00D44675"/>
    <w:rPr>
      <w:rFonts w:ascii="Arial" w:hAnsi="Arial"/>
      <w:b/>
      <w:bCs/>
      <w:kern w:val="2"/>
      <w:sz w:val="21"/>
    </w:rPr>
  </w:style>
  <w:style w:type="character" w:customStyle="1" w:styleId="90">
    <w:name w:val="标题 9 字符"/>
    <w:basedOn w:val="a0"/>
    <w:link w:val="9"/>
    <w:uiPriority w:val="9"/>
    <w:rsid w:val="00D44675"/>
    <w:rPr>
      <w:rFonts w:ascii="Arial" w:hAnsi="Arial"/>
      <w:b/>
      <w:bCs/>
      <w:kern w:val="2"/>
      <w:sz w:val="21"/>
    </w:rPr>
  </w:style>
  <w:style w:type="character" w:customStyle="1" w:styleId="af1">
    <w:name w:val="批注框文本 字符"/>
    <w:basedOn w:val="a0"/>
    <w:link w:val="af0"/>
    <w:uiPriority w:val="99"/>
    <w:semiHidden/>
    <w:rsid w:val="00D44675"/>
    <w:rPr>
      <w:bCs/>
      <w:kern w:val="2"/>
      <w:sz w:val="18"/>
      <w:szCs w:val="18"/>
    </w:rPr>
  </w:style>
  <w:style w:type="paragraph" w:styleId="afc">
    <w:name w:val="No Spacing"/>
    <w:uiPriority w:val="1"/>
    <w:qFormat/>
    <w:rsid w:val="00D44675"/>
    <w:pPr>
      <w:spacing w:beforeAutospacing="1" w:afterAutospacing="1"/>
    </w:pPr>
    <w:rPr>
      <w:rFonts w:ascii="宋体" w:hAnsi="宋体" w:cs="宋体"/>
      <w:sz w:val="24"/>
      <w:szCs w:val="24"/>
    </w:rPr>
  </w:style>
  <w:style w:type="character" w:customStyle="1" w:styleId="af7">
    <w:name w:val="批注文字 字符"/>
    <w:basedOn w:val="a0"/>
    <w:link w:val="af6"/>
    <w:uiPriority w:val="99"/>
    <w:rsid w:val="00D44675"/>
    <w:rPr>
      <w:bCs/>
      <w:kern w:val="2"/>
      <w:sz w:val="21"/>
    </w:rPr>
  </w:style>
  <w:style w:type="character" w:customStyle="1" w:styleId="af9">
    <w:name w:val="批注主题 字符"/>
    <w:basedOn w:val="af7"/>
    <w:link w:val="af8"/>
    <w:uiPriority w:val="99"/>
    <w:semiHidden/>
    <w:rsid w:val="00D44675"/>
    <w:rPr>
      <w:b/>
      <w:bCs/>
      <w:kern w:val="2"/>
      <w:sz w:val="21"/>
    </w:rPr>
  </w:style>
  <w:style w:type="character" w:customStyle="1" w:styleId="a9">
    <w:name w:val="文档结构图 字符"/>
    <w:basedOn w:val="a0"/>
    <w:link w:val="a8"/>
    <w:uiPriority w:val="99"/>
    <w:semiHidden/>
    <w:rsid w:val="00D44675"/>
    <w:rPr>
      <w:bCs/>
      <w:kern w:val="2"/>
      <w:sz w:val="21"/>
      <w:shd w:val="clear" w:color="auto" w:fill="000080"/>
    </w:rPr>
  </w:style>
  <w:style w:type="character" w:customStyle="1" w:styleId="a4">
    <w:name w:val="页眉 字符"/>
    <w:basedOn w:val="a0"/>
    <w:link w:val="a3"/>
    <w:uiPriority w:val="99"/>
    <w:rsid w:val="00D44675"/>
    <w:rPr>
      <w:bCs/>
      <w:kern w:val="2"/>
      <w:sz w:val="18"/>
    </w:rPr>
  </w:style>
  <w:style w:type="character" w:customStyle="1" w:styleId="a6">
    <w:name w:val="页脚 字符"/>
    <w:basedOn w:val="a0"/>
    <w:link w:val="a5"/>
    <w:uiPriority w:val="99"/>
    <w:rsid w:val="00D44675"/>
    <w:rPr>
      <w:bCs/>
      <w:kern w:val="2"/>
      <w:sz w:val="18"/>
    </w:rPr>
  </w:style>
  <w:style w:type="character" w:customStyle="1" w:styleId="ac">
    <w:name w:val="标题 字符"/>
    <w:basedOn w:val="a0"/>
    <w:link w:val="ab"/>
    <w:uiPriority w:val="10"/>
    <w:rsid w:val="00D44675"/>
    <w:rPr>
      <w:rFonts w:ascii="Arial" w:hAnsi="Arial" w:cs="Arial"/>
      <w:b/>
      <w:bCs/>
      <w:kern w:val="2"/>
      <w:sz w:val="4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44675"/>
    <w:pPr>
      <w:numPr>
        <w:numId w:val="0"/>
      </w:numPr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snapToGrid/>
      <w:color w:val="365F91" w:themeColor="accent1" w:themeShade="BF"/>
      <w:kern w:val="0"/>
      <w:szCs w:val="28"/>
    </w:rPr>
  </w:style>
  <w:style w:type="character" w:styleId="afd">
    <w:name w:val="Subtle Reference"/>
    <w:basedOn w:val="a0"/>
    <w:uiPriority w:val="31"/>
    <w:qFormat/>
    <w:rsid w:val="002410C7"/>
    <w:rPr>
      <w:smallCaps/>
      <w:color w:val="C0504D" w:themeColor="accent2"/>
      <w:u w:val="single"/>
    </w:rPr>
  </w:style>
  <w:style w:type="character" w:styleId="afe">
    <w:name w:val="Strong"/>
    <w:basedOn w:val="a0"/>
    <w:qFormat/>
    <w:rsid w:val="001D39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8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824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632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99BBE8"/>
                        <w:left w:val="single" w:sz="6" w:space="0" w:color="99BBE8"/>
                        <w:bottom w:val="single" w:sz="6" w:space="0" w:color="99BBE8"/>
                        <w:right w:val="single" w:sz="6" w:space="0" w:color="99BBE8"/>
                      </w:divBdr>
                      <w:divsChild>
                        <w:div w:id="135018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52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55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716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46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5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&#21516;&#26395;&#25991;&#26723;&#27169;&#26495;(&#24102;&#23553;&#38754;)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同望文档模板(带封面).dot</Template>
  <TotalTime>172</TotalTime>
  <Pages>2</Pages>
  <Words>28</Words>
  <Characters>166</Characters>
  <Application>Microsoft Office Word</Application>
  <DocSecurity>0</DocSecurity>
  <Lines>1</Lines>
  <Paragraphs>1</Paragraphs>
  <ScaleCrop>false</ScaleCrop>
  <Company>Toone</Company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表单模板</dc:title>
  <dc:creator>袁阗</dc:creator>
  <cp:lastModifiedBy>Windows 用户</cp:lastModifiedBy>
  <cp:revision>105</cp:revision>
  <cp:lastPrinted>1998-07-28T07:21:00Z</cp:lastPrinted>
  <dcterms:created xsi:type="dcterms:W3CDTF">2017-12-12T05:52:00Z</dcterms:created>
  <dcterms:modified xsi:type="dcterms:W3CDTF">2018-12-12T03:00:00Z</dcterms:modified>
</cp:coreProperties>
</file>
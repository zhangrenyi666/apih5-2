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15171D">
        <w:rPr>
          <w:rFonts w:hint="eastAsia"/>
          <w:szCs w:val="36"/>
        </w:rPr>
        <w:t>2017</w:t>
      </w:r>
      <w:r w:rsidR="0015171D">
        <w:rPr>
          <w:rFonts w:hint="eastAsia"/>
          <w:szCs w:val="36"/>
        </w:rPr>
        <w:t>年</w:t>
      </w:r>
      <w:r w:rsidR="00955C76">
        <w:rPr>
          <w:rFonts w:hint="eastAsia"/>
          <w:szCs w:val="36"/>
        </w:rPr>
        <w:t>02</w:t>
      </w:r>
      <w:r w:rsidR="0015171D">
        <w:rPr>
          <w:rFonts w:hint="eastAsia"/>
          <w:szCs w:val="36"/>
        </w:rPr>
        <w:t>月</w:t>
      </w:r>
      <w:r w:rsidR="00955C76">
        <w:rPr>
          <w:rFonts w:hint="eastAsia"/>
          <w:szCs w:val="36"/>
        </w:rPr>
        <w:t>18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26419B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企业发展</w:t>
            </w:r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F179A8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问题管理</w:t>
            </w:r>
            <w:r w:rsidR="005079B9">
              <w:rPr>
                <w:rFonts w:hint="eastAsia"/>
                <w:szCs w:val="21"/>
              </w:rPr>
              <w:t>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0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0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1" w:name="_Toc457391527"/>
            <w:r>
              <w:rPr>
                <w:rFonts w:hint="eastAsia"/>
              </w:rPr>
              <w:t>需求分析</w:t>
            </w:r>
            <w:bookmarkEnd w:id="1"/>
          </w:p>
          <w:p w:rsidR="00BF0286" w:rsidRDefault="003C288E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统计页面列表显示数据新增状态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3C288E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在统计页面列表显示数据中新增加“延时整改完成”的状态</w:t>
            </w:r>
            <w:r w:rsidR="0083176F">
              <w:rPr>
                <w:rFonts w:asciiTheme="majorHAnsi" w:hAnsiTheme="majorHAnsi" w:cstheme="majorBidi" w:hint="eastAsia"/>
              </w:rPr>
              <w:t>。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CA5BDE">
              <w:rPr>
                <w:rFonts w:asciiTheme="majorHAnsi" w:hAnsiTheme="majorHAnsi" w:cstheme="majorBidi" w:hint="eastAsia"/>
              </w:rPr>
              <w:t>变更后</w:t>
            </w:r>
          </w:p>
          <w:p w:rsidR="00C3467C" w:rsidRDefault="00C3467C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006B88" w:rsidRPr="00554357" w:rsidRDefault="00430E0B" w:rsidP="00CA5BDE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21ABEC69" wp14:editId="27605AA8">
                  <wp:extent cx="5943600" cy="164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lastRenderedPageBreak/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BB6" w:rsidRDefault="00824BB6">
      <w:pPr>
        <w:ind w:firstLine="420"/>
      </w:pPr>
      <w:r>
        <w:separator/>
      </w:r>
    </w:p>
  </w:endnote>
  <w:endnote w:type="continuationSeparator" w:id="0">
    <w:p w:rsidR="00824BB6" w:rsidRDefault="00824BB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430E0B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页共</w:t>
    </w:r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430E0B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BB6" w:rsidRDefault="00824BB6">
      <w:pPr>
        <w:ind w:firstLine="420"/>
      </w:pPr>
      <w:r>
        <w:separator/>
      </w:r>
    </w:p>
  </w:footnote>
  <w:footnote w:type="continuationSeparator" w:id="0">
    <w:p w:rsidR="00824BB6" w:rsidRDefault="00824BB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824BB6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0pt;margin-top:-4.75pt;width:90pt;height:24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 filled="f" stroked="f">
          <v:textbox>
            <w:txbxContent>
              <w:p w:rsidR="000E15C3" w:rsidRDefault="000E15C3">
                <w:pPr>
                  <w:ind w:firstLine="420"/>
                </w:pPr>
              </w:p>
            </w:txbxContent>
          </v:textbox>
        </v:shape>
      </w:pic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5BF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0887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300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28C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E4428"/>
    <w:rsid w:val="002E6980"/>
    <w:rsid w:val="002F092B"/>
    <w:rsid w:val="002F11C6"/>
    <w:rsid w:val="002F236C"/>
    <w:rsid w:val="002F440D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57AA7"/>
    <w:rsid w:val="003625E0"/>
    <w:rsid w:val="0036447A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288E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0E0B"/>
    <w:rsid w:val="00432B1D"/>
    <w:rsid w:val="00435663"/>
    <w:rsid w:val="00440A1F"/>
    <w:rsid w:val="00441096"/>
    <w:rsid w:val="0044256C"/>
    <w:rsid w:val="0044369C"/>
    <w:rsid w:val="00446E9B"/>
    <w:rsid w:val="0045423B"/>
    <w:rsid w:val="00457F6B"/>
    <w:rsid w:val="00466764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4F92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4357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54DC0"/>
    <w:rsid w:val="007603D2"/>
    <w:rsid w:val="00763AB3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24BB6"/>
    <w:rsid w:val="0083176F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40B2"/>
    <w:rsid w:val="009557DF"/>
    <w:rsid w:val="00955C76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27D8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637C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334FD"/>
    <w:rsid w:val="00B33B94"/>
    <w:rsid w:val="00B34DA7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3467C"/>
    <w:rsid w:val="00C469D1"/>
    <w:rsid w:val="00C5128E"/>
    <w:rsid w:val="00C52AA5"/>
    <w:rsid w:val="00C54F4B"/>
    <w:rsid w:val="00C555A8"/>
    <w:rsid w:val="00C55953"/>
    <w:rsid w:val="00C55E37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A5BDE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621"/>
    <w:rsid w:val="00D229B7"/>
    <w:rsid w:val="00D23F89"/>
    <w:rsid w:val="00D24181"/>
    <w:rsid w:val="00D34484"/>
    <w:rsid w:val="00D375AB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17C9"/>
    <w:rsid w:val="00D82650"/>
    <w:rsid w:val="00D921ED"/>
    <w:rsid w:val="00D968EE"/>
    <w:rsid w:val="00DA7283"/>
    <w:rsid w:val="00DA77BE"/>
    <w:rsid w:val="00DB78A2"/>
    <w:rsid w:val="00DC15D0"/>
    <w:rsid w:val="00DC2F98"/>
    <w:rsid w:val="00DC4201"/>
    <w:rsid w:val="00DD1061"/>
    <w:rsid w:val="00DD1707"/>
    <w:rsid w:val="00DD1BFC"/>
    <w:rsid w:val="00DD203D"/>
    <w:rsid w:val="00DD38F8"/>
    <w:rsid w:val="00DD3912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18F2"/>
    <w:rsid w:val="00E425C8"/>
    <w:rsid w:val="00E44B32"/>
    <w:rsid w:val="00E47373"/>
    <w:rsid w:val="00E507BB"/>
    <w:rsid w:val="00E50B3E"/>
    <w:rsid w:val="00E523F1"/>
    <w:rsid w:val="00E53107"/>
    <w:rsid w:val="00E53133"/>
    <w:rsid w:val="00E551F5"/>
    <w:rsid w:val="00E574A6"/>
    <w:rsid w:val="00E62D96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10B6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1CE"/>
    <w:rsid w:val="00F07FA2"/>
    <w:rsid w:val="00F10C5D"/>
    <w:rsid w:val="00F12A58"/>
    <w:rsid w:val="00F140E2"/>
    <w:rsid w:val="00F15987"/>
    <w:rsid w:val="00F179A8"/>
    <w:rsid w:val="00F226C4"/>
    <w:rsid w:val="00F25EC2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3115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EF6727F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971</TotalTime>
  <Pages>2</Pages>
  <Words>29</Words>
  <Characters>166</Characters>
  <Application>Microsoft Office Word</Application>
  <DocSecurity>0</DocSecurity>
  <Lines>1</Lines>
  <Paragraphs>1</Paragraphs>
  <ScaleCrop>false</ScaleCrop>
  <Company>Toone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137</cp:revision>
  <cp:lastPrinted>1998-07-28T07:21:00Z</cp:lastPrinted>
  <dcterms:created xsi:type="dcterms:W3CDTF">2017-12-12T05:52:00Z</dcterms:created>
  <dcterms:modified xsi:type="dcterms:W3CDTF">2019-03-06T05:58:00Z</dcterms:modified>
</cp:coreProperties>
</file>
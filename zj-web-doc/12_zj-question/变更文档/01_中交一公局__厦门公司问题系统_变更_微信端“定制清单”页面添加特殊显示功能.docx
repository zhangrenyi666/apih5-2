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1C381B">
        <w:rPr>
          <w:rFonts w:hint="eastAsia"/>
          <w:szCs w:val="36"/>
        </w:rPr>
        <w:t>0</w:t>
      </w:r>
      <w:r w:rsidR="001C381B">
        <w:rPr>
          <w:szCs w:val="36"/>
        </w:rPr>
        <w:t>3</w:t>
      </w:r>
      <w:r w:rsidR="0015171D">
        <w:rPr>
          <w:rFonts w:hint="eastAsia"/>
          <w:szCs w:val="36"/>
        </w:rPr>
        <w:t>月</w:t>
      </w:r>
      <w:r w:rsidR="001C381B">
        <w:rPr>
          <w:szCs w:val="36"/>
        </w:rPr>
        <w:t>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0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0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1" w:name="_Toc457391527"/>
            <w:r>
              <w:rPr>
                <w:rFonts w:hint="eastAsia"/>
              </w:rPr>
              <w:t>需求分析</w:t>
            </w:r>
            <w:bookmarkEnd w:id="1"/>
          </w:p>
          <w:p w:rsidR="00BF0286" w:rsidRDefault="005B0399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微信端</w:t>
            </w:r>
            <w:proofErr w:type="gramEnd"/>
            <w:r w:rsidR="004F2E4C">
              <w:rPr>
                <w:rFonts w:hint="eastAsia"/>
                <w:sz w:val="28"/>
                <w:szCs w:val="28"/>
              </w:rPr>
              <w:t>“定制清单”页面添加特殊显示功能</w:t>
            </w:r>
            <w:r w:rsidR="007678C8">
              <w:rPr>
                <w:rFonts w:hint="eastAsia"/>
                <w:sz w:val="28"/>
                <w:szCs w:val="28"/>
              </w:rPr>
              <w:t>。</w:t>
            </w:r>
            <w:r w:rsidR="007678C8">
              <w:rPr>
                <w:sz w:val="28"/>
                <w:szCs w:val="28"/>
              </w:rPr>
              <w:t xml:space="preserve"> 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7678C8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proofErr w:type="gramStart"/>
            <w:r>
              <w:rPr>
                <w:rFonts w:asciiTheme="majorHAnsi" w:hAnsiTheme="majorHAnsi" w:cstheme="majorBidi" w:hint="eastAsia"/>
              </w:rPr>
              <w:t>微信端</w:t>
            </w:r>
            <w:proofErr w:type="gramEnd"/>
            <w:r w:rsidR="004F2E4C">
              <w:rPr>
                <w:rFonts w:asciiTheme="majorHAnsi" w:hAnsiTheme="majorHAnsi" w:cstheme="majorBidi" w:hint="eastAsia"/>
              </w:rPr>
              <w:t>新增“</w:t>
            </w:r>
            <w:r w:rsidR="001703A1">
              <w:rPr>
                <w:rFonts w:asciiTheme="majorHAnsi" w:hAnsiTheme="majorHAnsi" w:cstheme="majorBidi" w:hint="eastAsia"/>
              </w:rPr>
              <w:t>定制清单</w:t>
            </w:r>
            <w:r w:rsidR="004F2E4C">
              <w:rPr>
                <w:rFonts w:asciiTheme="majorHAnsi" w:hAnsiTheme="majorHAnsi" w:cstheme="majorBidi" w:hint="eastAsia"/>
              </w:rPr>
              <w:t>”</w:t>
            </w:r>
            <w:r w:rsidR="001703A1">
              <w:rPr>
                <w:rFonts w:asciiTheme="majorHAnsi" w:hAnsiTheme="majorHAnsi" w:cstheme="majorBidi" w:hint="eastAsia"/>
              </w:rPr>
              <w:t>页面添加“标记”功能</w:t>
            </w:r>
            <w:r w:rsidR="004F2E4C">
              <w:rPr>
                <w:rFonts w:asciiTheme="majorHAnsi" w:hAnsiTheme="majorHAnsi" w:cstheme="majorBidi" w:hint="eastAsia"/>
              </w:rPr>
              <w:t>，</w:t>
            </w:r>
            <w:r w:rsidR="001703A1">
              <w:rPr>
                <w:rFonts w:asciiTheme="majorHAnsi" w:hAnsiTheme="majorHAnsi" w:cstheme="majorBidi" w:hint="eastAsia"/>
              </w:rPr>
              <w:t>已标记的数据变色，流水号排列显示</w:t>
            </w:r>
            <w:r w:rsidR="005B0399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4F2E4C" w:rsidRPr="004F2E4C" w:rsidRDefault="001703A1" w:rsidP="004F2E4C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66417B" wp14:editId="609193FA">
                  <wp:extent cx="3638095" cy="7857143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95" cy="7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D23DA6" w:rsidRPr="00D23DA6" w:rsidRDefault="00D23DA6" w:rsidP="00D23DA6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</w:p>
          <w:p w:rsidR="00006B88" w:rsidRPr="00554357" w:rsidRDefault="00006B88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08" w:rsidRDefault="00E66F08">
      <w:pPr>
        <w:ind w:firstLine="420"/>
      </w:pPr>
      <w:r>
        <w:separator/>
      </w:r>
    </w:p>
  </w:endnote>
  <w:endnote w:type="continuationSeparator" w:id="0">
    <w:p w:rsidR="00E66F08" w:rsidRDefault="00E66F0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1703A1">
      <w:rPr>
        <w:noProof/>
        <w:kern w:val="0"/>
      </w:rPr>
      <w:t>3</w:t>
    </w:r>
    <w:r w:rsidR="00537621">
      <w:rPr>
        <w:kern w:val="0"/>
      </w:rPr>
      <w:fldChar w:fldCharType="end"/>
    </w:r>
    <w:proofErr w:type="gramStart"/>
    <w:r>
      <w:rPr>
        <w:rFonts w:hint="eastAsia"/>
        <w:kern w:val="0"/>
      </w:rPr>
      <w:t>页共</w:t>
    </w:r>
    <w:proofErr w:type="gramEnd"/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1703A1">
      <w:rPr>
        <w:noProof/>
        <w:kern w:val="0"/>
      </w:rPr>
      <w:t>3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08" w:rsidRDefault="00E66F08">
      <w:pPr>
        <w:ind w:firstLine="420"/>
      </w:pPr>
      <w:r>
        <w:separator/>
      </w:r>
    </w:p>
  </w:footnote>
  <w:footnote w:type="continuationSeparator" w:id="0">
    <w:p w:rsidR="00E66F08" w:rsidRDefault="00E66F0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B11461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-60325</wp:posOffset>
              </wp:positionV>
              <wp:extent cx="1143000" cy="3105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5C3" w:rsidRDefault="000E15C3">
                          <w:pPr>
                            <w:ind w:firstLine="42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0pt;margin-top:-4.75pt;width:90pt;height:2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D2tg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" filled="f" stroked="f">
              <v:textbox>
                <w:txbxContent>
                  <w:p w:rsidR="000E15C3" w:rsidRDefault="000E15C3">
                    <w:pPr>
                      <w:ind w:firstLine="420"/>
                    </w:pPr>
                  </w:p>
                </w:txbxContent>
              </v:textbox>
            </v:shape>
          </w:pict>
        </mc:Fallback>
      </mc:AlternateConten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47C01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03A1"/>
    <w:rsid w:val="00172657"/>
    <w:rsid w:val="00175C67"/>
    <w:rsid w:val="00194DC9"/>
    <w:rsid w:val="001967C7"/>
    <w:rsid w:val="001A576C"/>
    <w:rsid w:val="001A68FA"/>
    <w:rsid w:val="001A7935"/>
    <w:rsid w:val="001C200C"/>
    <w:rsid w:val="001C381B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28C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D7A97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288E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0E0B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4F92"/>
    <w:rsid w:val="004D70D9"/>
    <w:rsid w:val="004E210C"/>
    <w:rsid w:val="004E2E9E"/>
    <w:rsid w:val="004E31E2"/>
    <w:rsid w:val="004E4325"/>
    <w:rsid w:val="004E62F7"/>
    <w:rsid w:val="004E6E3A"/>
    <w:rsid w:val="004F0D29"/>
    <w:rsid w:val="004F2E4C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0399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678C8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073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24BB6"/>
    <w:rsid w:val="0083176F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552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40B2"/>
    <w:rsid w:val="009557DF"/>
    <w:rsid w:val="00955C76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0C63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344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637C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11461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4E0A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DA6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0F2"/>
    <w:rsid w:val="00D74AE4"/>
    <w:rsid w:val="00D75456"/>
    <w:rsid w:val="00D817C9"/>
    <w:rsid w:val="00D82650"/>
    <w:rsid w:val="00D82B9C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66F08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75FCD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C019B9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1021</TotalTime>
  <Pages>3</Pages>
  <Words>32</Words>
  <Characters>183</Characters>
  <Application>Microsoft Office Word</Application>
  <DocSecurity>0</DocSecurity>
  <Lines>1</Lines>
  <Paragraphs>1</Paragraphs>
  <ScaleCrop>false</ScaleCrop>
  <Company>Toone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151</cp:revision>
  <cp:lastPrinted>1998-07-28T07:21:00Z</cp:lastPrinted>
  <dcterms:created xsi:type="dcterms:W3CDTF">2017-12-12T05:52:00Z</dcterms:created>
  <dcterms:modified xsi:type="dcterms:W3CDTF">2019-04-26T07:26:00Z</dcterms:modified>
</cp:coreProperties>
</file>
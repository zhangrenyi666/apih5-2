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15171D">
        <w:rPr>
          <w:rFonts w:hint="eastAsia"/>
          <w:szCs w:val="36"/>
        </w:rPr>
        <w:t>2017</w:t>
      </w:r>
      <w:r w:rsidR="0015171D">
        <w:rPr>
          <w:rFonts w:hint="eastAsia"/>
          <w:szCs w:val="36"/>
        </w:rPr>
        <w:t>年</w:t>
      </w:r>
      <w:r w:rsidR="00955C76">
        <w:rPr>
          <w:rFonts w:hint="eastAsia"/>
          <w:szCs w:val="36"/>
        </w:rPr>
        <w:t>02</w:t>
      </w:r>
      <w:r w:rsidR="0015171D">
        <w:rPr>
          <w:rFonts w:hint="eastAsia"/>
          <w:szCs w:val="36"/>
        </w:rPr>
        <w:t>月</w:t>
      </w:r>
      <w:r w:rsidR="00955C76">
        <w:rPr>
          <w:rFonts w:hint="eastAsia"/>
          <w:szCs w:val="36"/>
        </w:rPr>
        <w:t>18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F179A8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问题管理</w:t>
            </w:r>
            <w:r w:rsidR="005079B9">
              <w:rPr>
                <w:rFonts w:hint="eastAsia"/>
                <w:szCs w:val="21"/>
              </w:rPr>
              <w:t>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0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0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1" w:name="_Toc457391527"/>
            <w:r>
              <w:rPr>
                <w:rFonts w:hint="eastAsia"/>
              </w:rPr>
              <w:t>需求分析</w:t>
            </w:r>
            <w:bookmarkEnd w:id="1"/>
          </w:p>
          <w:p w:rsidR="00BF0286" w:rsidRDefault="005B0399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端、微信端新增领导将问题转发业务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5B0399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 w:hint="eastAsia"/>
              </w:rPr>
            </w:pPr>
            <w:r>
              <w:rPr>
                <w:rFonts w:asciiTheme="majorHAnsi" w:hAnsiTheme="majorHAnsi" w:cstheme="majorBidi" w:hint="eastAsia"/>
              </w:rPr>
              <w:t>在</w:t>
            </w:r>
            <w:r>
              <w:rPr>
                <w:rFonts w:asciiTheme="majorHAnsi" w:hAnsiTheme="majorHAnsi" w:cstheme="majorBidi" w:hint="eastAsia"/>
              </w:rPr>
              <w:t>P</w:t>
            </w:r>
            <w:r>
              <w:rPr>
                <w:rFonts w:asciiTheme="majorHAnsi" w:hAnsiTheme="majorHAnsi" w:cstheme="majorBidi"/>
              </w:rPr>
              <w:t>C</w:t>
            </w:r>
            <w:r>
              <w:rPr>
                <w:rFonts w:asciiTheme="majorHAnsi" w:hAnsiTheme="majorHAnsi" w:cstheme="majorBidi" w:hint="eastAsia"/>
              </w:rPr>
              <w:t>端、微信端当问题由项目经理发送给公司机关领导时，领导可以自己将问题关闭或者追问，先增加转发功能，将问题转发给其他人，由其他人来接手问题。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CA5BDE">
              <w:rPr>
                <w:rFonts w:asciiTheme="majorHAnsi" w:hAnsiTheme="majorHAnsi" w:cstheme="majorBidi" w:hint="eastAsia"/>
              </w:rPr>
              <w:t>变更后</w:t>
            </w:r>
          </w:p>
          <w:p w:rsidR="00C3467C" w:rsidRDefault="00C3467C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006B88" w:rsidRPr="00554357" w:rsidRDefault="005B0399" w:rsidP="00CA5BDE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2E617AAC" wp14:editId="238B3BB8">
                  <wp:extent cx="5943600" cy="296672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073" w:rsidRDefault="007E3073">
      <w:pPr>
        <w:ind w:firstLine="420"/>
      </w:pPr>
      <w:r>
        <w:separator/>
      </w:r>
    </w:p>
  </w:endnote>
  <w:endnote w:type="continuationSeparator" w:id="0">
    <w:p w:rsidR="007E3073" w:rsidRDefault="007E307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5B0399">
      <w:rPr>
        <w:noProof/>
        <w:kern w:val="0"/>
      </w:rPr>
      <w:t>1</w:t>
    </w:r>
    <w:r w:rsidR="00537621">
      <w:rPr>
        <w:kern w:val="0"/>
      </w:rPr>
      <w:fldChar w:fldCharType="end"/>
    </w:r>
    <w:r>
      <w:rPr>
        <w:rFonts w:hint="eastAsia"/>
        <w:kern w:val="0"/>
      </w:rPr>
      <w:t>页共</w:t>
    </w:r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5B0399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073" w:rsidRDefault="007E3073">
      <w:pPr>
        <w:ind w:firstLine="420"/>
      </w:pPr>
      <w:r>
        <w:separator/>
      </w:r>
    </w:p>
  </w:footnote>
  <w:footnote w:type="continuationSeparator" w:id="0">
    <w:p w:rsidR="007E3073" w:rsidRDefault="007E307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7E3073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-4.75pt;width:90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 filled="f" stroked="f">
          <v:textbox>
            <w:txbxContent>
              <w:p w:rsidR="000E15C3" w:rsidRDefault="000E15C3">
                <w:pPr>
                  <w:ind w:firstLine="420"/>
                </w:pPr>
              </w:p>
            </w:txbxContent>
          </v:textbox>
        </v:shape>
      </w:pic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5BF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0887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300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28C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E4428"/>
    <w:rsid w:val="002E6980"/>
    <w:rsid w:val="002F092B"/>
    <w:rsid w:val="002F11C6"/>
    <w:rsid w:val="002F236C"/>
    <w:rsid w:val="002F440D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57AA7"/>
    <w:rsid w:val="003625E0"/>
    <w:rsid w:val="0036447A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288E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0E0B"/>
    <w:rsid w:val="00432B1D"/>
    <w:rsid w:val="00435663"/>
    <w:rsid w:val="00440A1F"/>
    <w:rsid w:val="00441096"/>
    <w:rsid w:val="0044256C"/>
    <w:rsid w:val="0044369C"/>
    <w:rsid w:val="00446E9B"/>
    <w:rsid w:val="0045423B"/>
    <w:rsid w:val="00457F6B"/>
    <w:rsid w:val="00466764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4F92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4357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0399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54DC0"/>
    <w:rsid w:val="007603D2"/>
    <w:rsid w:val="00763AB3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073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24BB6"/>
    <w:rsid w:val="0083176F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40B2"/>
    <w:rsid w:val="009557DF"/>
    <w:rsid w:val="00955C76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27D8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637C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334FD"/>
    <w:rsid w:val="00B33B94"/>
    <w:rsid w:val="00B34DA7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3467C"/>
    <w:rsid w:val="00C469D1"/>
    <w:rsid w:val="00C5128E"/>
    <w:rsid w:val="00C52AA5"/>
    <w:rsid w:val="00C54F4B"/>
    <w:rsid w:val="00C555A8"/>
    <w:rsid w:val="00C55953"/>
    <w:rsid w:val="00C55E37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A5BDE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621"/>
    <w:rsid w:val="00D229B7"/>
    <w:rsid w:val="00D23F89"/>
    <w:rsid w:val="00D24181"/>
    <w:rsid w:val="00D34484"/>
    <w:rsid w:val="00D375AB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17C9"/>
    <w:rsid w:val="00D82650"/>
    <w:rsid w:val="00D921ED"/>
    <w:rsid w:val="00D968EE"/>
    <w:rsid w:val="00DA7283"/>
    <w:rsid w:val="00DA77BE"/>
    <w:rsid w:val="00DB78A2"/>
    <w:rsid w:val="00DC15D0"/>
    <w:rsid w:val="00DC2F98"/>
    <w:rsid w:val="00DC4201"/>
    <w:rsid w:val="00DD1061"/>
    <w:rsid w:val="00DD1707"/>
    <w:rsid w:val="00DD1BFC"/>
    <w:rsid w:val="00DD203D"/>
    <w:rsid w:val="00DD38F8"/>
    <w:rsid w:val="00DD3912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18F2"/>
    <w:rsid w:val="00E425C8"/>
    <w:rsid w:val="00E44B32"/>
    <w:rsid w:val="00E47373"/>
    <w:rsid w:val="00E507BB"/>
    <w:rsid w:val="00E50B3E"/>
    <w:rsid w:val="00E523F1"/>
    <w:rsid w:val="00E53107"/>
    <w:rsid w:val="00E53133"/>
    <w:rsid w:val="00E551F5"/>
    <w:rsid w:val="00E574A6"/>
    <w:rsid w:val="00E62D96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10B6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1CE"/>
    <w:rsid w:val="00F07FA2"/>
    <w:rsid w:val="00F10C5D"/>
    <w:rsid w:val="00F12A58"/>
    <w:rsid w:val="00F140E2"/>
    <w:rsid w:val="00F15987"/>
    <w:rsid w:val="00F179A8"/>
    <w:rsid w:val="00F226C4"/>
    <w:rsid w:val="00F25EC2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3115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C7269B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981</TotalTime>
  <Pages>2</Pages>
  <Words>36</Words>
  <Characters>207</Characters>
  <Application>Microsoft Office Word</Application>
  <DocSecurity>0</DocSecurity>
  <Lines>1</Lines>
  <Paragraphs>1</Paragraphs>
  <ScaleCrop>false</ScaleCrop>
  <Company>Toone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138</cp:revision>
  <cp:lastPrinted>1998-07-28T07:21:00Z</cp:lastPrinted>
  <dcterms:created xsi:type="dcterms:W3CDTF">2017-12-12T05:52:00Z</dcterms:created>
  <dcterms:modified xsi:type="dcterms:W3CDTF">2019-03-06T06:09:00Z</dcterms:modified>
</cp:coreProperties>
</file>
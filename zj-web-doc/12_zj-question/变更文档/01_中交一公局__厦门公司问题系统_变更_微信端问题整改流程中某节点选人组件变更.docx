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667" w:rsidRPr="00D43822" w:rsidRDefault="001127B0" w:rsidP="00364C7C">
      <w:pPr>
        <w:pStyle w:val="ab"/>
        <w:rPr>
          <w:sz w:val="44"/>
          <w:szCs w:val="44"/>
        </w:rPr>
      </w:pPr>
      <w:r w:rsidRPr="00D43822">
        <w:rPr>
          <w:rFonts w:hint="eastAsia"/>
          <w:sz w:val="44"/>
          <w:szCs w:val="44"/>
        </w:rPr>
        <w:t>需求确认表</w:t>
      </w:r>
    </w:p>
    <w:p w:rsidR="00B60177" w:rsidRPr="00D43822" w:rsidRDefault="001127B0">
      <w:pPr>
        <w:tabs>
          <w:tab w:val="left" w:pos="6840"/>
        </w:tabs>
        <w:spacing w:before="100" w:beforeAutospacing="1" w:after="100" w:afterAutospacing="1"/>
        <w:ind w:firstLineChars="0" w:firstLine="0"/>
        <w:rPr>
          <w:szCs w:val="36"/>
        </w:rPr>
      </w:pPr>
      <w:r w:rsidRPr="00D43822">
        <w:rPr>
          <w:rFonts w:hint="eastAsia"/>
          <w:szCs w:val="36"/>
        </w:rPr>
        <w:t>日期：</w:t>
      </w:r>
      <w:r w:rsidR="0015171D">
        <w:rPr>
          <w:rFonts w:hint="eastAsia"/>
          <w:szCs w:val="36"/>
        </w:rPr>
        <w:t>2017</w:t>
      </w:r>
      <w:r w:rsidR="0015171D">
        <w:rPr>
          <w:rFonts w:hint="eastAsia"/>
          <w:szCs w:val="36"/>
        </w:rPr>
        <w:t>年</w:t>
      </w:r>
      <w:r w:rsidR="001C381B">
        <w:rPr>
          <w:rFonts w:hint="eastAsia"/>
          <w:szCs w:val="36"/>
        </w:rPr>
        <w:t>0</w:t>
      </w:r>
      <w:r w:rsidR="001C381B">
        <w:rPr>
          <w:szCs w:val="36"/>
        </w:rPr>
        <w:t>3</w:t>
      </w:r>
      <w:r w:rsidR="0015171D">
        <w:rPr>
          <w:rFonts w:hint="eastAsia"/>
          <w:szCs w:val="36"/>
        </w:rPr>
        <w:t>月</w:t>
      </w:r>
      <w:r w:rsidR="001C381B">
        <w:rPr>
          <w:szCs w:val="36"/>
        </w:rPr>
        <w:t>6</w:t>
      </w:r>
      <w:r w:rsidR="0015171D">
        <w:rPr>
          <w:rFonts w:hint="eastAsia"/>
          <w:szCs w:val="36"/>
        </w:rPr>
        <w:t>日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3"/>
        <w:gridCol w:w="3754"/>
        <w:gridCol w:w="1553"/>
        <w:gridCol w:w="3119"/>
      </w:tblGrid>
      <w:tr w:rsidR="00BB6952" w:rsidRPr="00D43822" w:rsidTr="00D44675">
        <w:trPr>
          <w:cantSplit/>
          <w:trHeight w:val="293"/>
        </w:trPr>
        <w:tc>
          <w:tcPr>
            <w:tcW w:w="1213" w:type="dxa"/>
            <w:shd w:val="clear" w:color="auto" w:fill="auto"/>
            <w:vAlign w:val="center"/>
          </w:tcPr>
          <w:p w:rsidR="008319E2" w:rsidRPr="00D43822" w:rsidRDefault="001127B0" w:rsidP="00044667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部门</w:t>
            </w:r>
          </w:p>
        </w:tc>
        <w:tc>
          <w:tcPr>
            <w:tcW w:w="3754" w:type="dxa"/>
            <w:vAlign w:val="center"/>
          </w:tcPr>
          <w:p w:rsidR="008319E2" w:rsidRPr="00D43822" w:rsidRDefault="0026419B" w:rsidP="00165736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企业发展</w:t>
            </w:r>
            <w:r w:rsidR="004B0903">
              <w:rPr>
                <w:rFonts w:hint="eastAsia"/>
                <w:szCs w:val="21"/>
              </w:rPr>
              <w:t>部</w:t>
            </w:r>
          </w:p>
        </w:tc>
        <w:tc>
          <w:tcPr>
            <w:tcW w:w="1553" w:type="dxa"/>
            <w:vAlign w:val="center"/>
          </w:tcPr>
          <w:p w:rsidR="008319E2" w:rsidRPr="00D43822" w:rsidRDefault="001127B0" w:rsidP="00044667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业务模块</w:t>
            </w:r>
          </w:p>
        </w:tc>
        <w:tc>
          <w:tcPr>
            <w:tcW w:w="3119" w:type="dxa"/>
            <w:vAlign w:val="center"/>
          </w:tcPr>
          <w:p w:rsidR="008319E2" w:rsidRPr="00D43822" w:rsidRDefault="00F179A8" w:rsidP="00E53107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问题管理</w:t>
            </w:r>
            <w:r w:rsidR="005079B9">
              <w:rPr>
                <w:rFonts w:hint="eastAsia"/>
                <w:szCs w:val="21"/>
              </w:rPr>
              <w:t>系统</w:t>
            </w:r>
          </w:p>
        </w:tc>
      </w:tr>
      <w:tr w:rsidR="00BB6952" w:rsidRPr="00D43822" w:rsidTr="00D44675">
        <w:trPr>
          <w:cantSplit/>
          <w:trHeight w:val="375"/>
        </w:trPr>
        <w:tc>
          <w:tcPr>
            <w:tcW w:w="1213" w:type="dxa"/>
            <w:shd w:val="clear" w:color="auto" w:fill="auto"/>
            <w:vAlign w:val="center"/>
          </w:tcPr>
          <w:p w:rsidR="001127B0" w:rsidRPr="00D43822" w:rsidRDefault="001127B0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确认人</w:t>
            </w:r>
          </w:p>
        </w:tc>
        <w:tc>
          <w:tcPr>
            <w:tcW w:w="3754" w:type="dxa"/>
            <w:vAlign w:val="center"/>
          </w:tcPr>
          <w:p w:rsidR="001127B0" w:rsidRPr="00D43822" w:rsidRDefault="001127B0" w:rsidP="00364C7C">
            <w:pPr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553" w:type="dxa"/>
            <w:vAlign w:val="center"/>
          </w:tcPr>
          <w:p w:rsidR="001127B0" w:rsidRPr="00D43822" w:rsidRDefault="001127B0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联系方式</w:t>
            </w:r>
          </w:p>
        </w:tc>
        <w:tc>
          <w:tcPr>
            <w:tcW w:w="3119" w:type="dxa"/>
            <w:vAlign w:val="center"/>
          </w:tcPr>
          <w:p w:rsidR="001127B0" w:rsidRPr="00D43822" w:rsidRDefault="001127B0" w:rsidP="00E53107">
            <w:pPr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BB6952" w:rsidRPr="00D43822" w:rsidTr="00D44675">
        <w:trPr>
          <w:cantSplit/>
          <w:trHeight w:val="375"/>
        </w:trPr>
        <w:tc>
          <w:tcPr>
            <w:tcW w:w="1213" w:type="dxa"/>
            <w:shd w:val="clear" w:color="auto" w:fill="auto"/>
            <w:vAlign w:val="center"/>
          </w:tcPr>
          <w:p w:rsidR="00CE4C6A" w:rsidRPr="00D43822" w:rsidRDefault="00CE4C6A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工作内容</w:t>
            </w:r>
          </w:p>
        </w:tc>
        <w:tc>
          <w:tcPr>
            <w:tcW w:w="8426" w:type="dxa"/>
            <w:gridSpan w:val="3"/>
            <w:vAlign w:val="center"/>
          </w:tcPr>
          <w:p w:rsidR="00CE4C6A" w:rsidRPr="00D43822" w:rsidRDefault="00DC15D0" w:rsidP="00E53107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系统分析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系统开发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系统测试</w:t>
            </w:r>
            <w:bookmarkStart w:id="0" w:name="OLE_LINK1"/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bookmarkEnd w:id="0"/>
            <w:r>
              <w:rPr>
                <w:rFonts w:hint="eastAsia"/>
                <w:szCs w:val="21"/>
              </w:rPr>
              <w:t>现</w:t>
            </w:r>
            <w:r w:rsidR="00CE4C6A" w:rsidRPr="00D43822">
              <w:rPr>
                <w:rFonts w:hint="eastAsia"/>
                <w:szCs w:val="21"/>
              </w:rPr>
              <w:t>场验证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■方案</w:t>
            </w:r>
          </w:p>
        </w:tc>
      </w:tr>
      <w:tr w:rsidR="00BB6952" w:rsidRPr="00D43822" w:rsidTr="00D44675">
        <w:tc>
          <w:tcPr>
            <w:tcW w:w="9639" w:type="dxa"/>
            <w:gridSpan w:val="4"/>
            <w:vAlign w:val="center"/>
          </w:tcPr>
          <w:p w:rsidR="00397FB8" w:rsidRDefault="00397FB8" w:rsidP="00397FB8">
            <w:pPr>
              <w:ind w:firstLineChars="0" w:firstLine="0"/>
            </w:pPr>
            <w:r>
              <w:rPr>
                <w:rFonts w:hint="eastAsia"/>
              </w:rPr>
              <w:t>确认内容：</w:t>
            </w:r>
          </w:p>
          <w:p w:rsidR="007A2FA9" w:rsidRDefault="007A2FA9" w:rsidP="00D74AE4">
            <w:pPr>
              <w:pStyle w:val="1"/>
              <w:widowControl w:val="0"/>
              <w:adjustRightInd/>
              <w:snapToGrid/>
              <w:spacing w:before="340" w:after="330" w:line="240" w:lineRule="auto"/>
              <w:ind w:left="432" w:hanging="432"/>
              <w:jc w:val="both"/>
            </w:pPr>
            <w:bookmarkStart w:id="1" w:name="_Toc457391527"/>
            <w:r>
              <w:rPr>
                <w:rFonts w:hint="eastAsia"/>
              </w:rPr>
              <w:t>需求分析</w:t>
            </w:r>
            <w:bookmarkEnd w:id="1"/>
          </w:p>
          <w:p w:rsidR="00BF0286" w:rsidRDefault="005B0399" w:rsidP="00BF0286">
            <w:pPr>
              <w:pStyle w:val="2"/>
              <w:widowControl w:val="0"/>
              <w:adjustRightInd/>
              <w:snapToGrid/>
              <w:spacing w:before="260" w:after="260" w:line="240" w:lineRule="auto"/>
              <w:ind w:left="576" w:hanging="576"/>
              <w:jc w:val="both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微信端</w:t>
            </w:r>
            <w:r w:rsidR="00D82B9C">
              <w:rPr>
                <w:rFonts w:hint="eastAsia"/>
                <w:sz w:val="28"/>
                <w:szCs w:val="28"/>
              </w:rPr>
              <w:t>问题</w:t>
            </w:r>
            <w:proofErr w:type="gramEnd"/>
            <w:r w:rsidR="00D82B9C">
              <w:rPr>
                <w:rFonts w:hint="eastAsia"/>
                <w:sz w:val="28"/>
                <w:szCs w:val="28"/>
              </w:rPr>
              <w:t>整改流程中某节点选人组件变更</w:t>
            </w:r>
            <w:r w:rsidR="007678C8">
              <w:rPr>
                <w:rFonts w:hint="eastAsia"/>
                <w:sz w:val="28"/>
                <w:szCs w:val="28"/>
              </w:rPr>
              <w:t>。</w:t>
            </w:r>
            <w:r w:rsidR="007678C8">
              <w:rPr>
                <w:sz w:val="28"/>
                <w:szCs w:val="28"/>
              </w:rPr>
              <w:t xml:space="preserve"> </w:t>
            </w:r>
          </w:p>
          <w:p w:rsidR="00D7231B" w:rsidRDefault="00D7231B" w:rsidP="00D7231B">
            <w:pPr>
              <w:pStyle w:val="3"/>
              <w:widowControl w:val="0"/>
              <w:adjustRightInd/>
              <w:snapToGrid/>
              <w:spacing w:before="260" w:after="260" w:line="416" w:lineRule="auto"/>
              <w:ind w:left="720" w:hanging="720"/>
              <w:jc w:val="both"/>
            </w:pPr>
            <w:r>
              <w:rPr>
                <w:rFonts w:hint="eastAsia"/>
              </w:rPr>
              <w:t>描述</w:t>
            </w:r>
          </w:p>
          <w:p w:rsidR="003E7A39" w:rsidRDefault="007678C8" w:rsidP="00D74AE4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proofErr w:type="gramStart"/>
            <w:r>
              <w:rPr>
                <w:rFonts w:asciiTheme="majorHAnsi" w:hAnsiTheme="majorHAnsi" w:cstheme="majorBidi" w:hint="eastAsia"/>
              </w:rPr>
              <w:t>微信端</w:t>
            </w:r>
            <w:r w:rsidR="00D82B9C">
              <w:rPr>
                <w:rFonts w:asciiTheme="majorHAnsi" w:hAnsiTheme="majorHAnsi" w:cstheme="majorBidi" w:hint="eastAsia"/>
              </w:rPr>
              <w:t>问题</w:t>
            </w:r>
            <w:proofErr w:type="gramEnd"/>
            <w:r w:rsidR="00D82B9C">
              <w:rPr>
                <w:rFonts w:asciiTheme="majorHAnsi" w:hAnsiTheme="majorHAnsi" w:cstheme="majorBidi" w:hint="eastAsia"/>
              </w:rPr>
              <w:t>整改流程中节点“项目经理”选择“领导”发送的组件由</w:t>
            </w:r>
            <w:r w:rsidR="00D82B9C">
              <w:rPr>
                <w:rFonts w:asciiTheme="majorHAnsi" w:hAnsiTheme="majorHAnsi" w:cstheme="majorBidi" w:hint="eastAsia"/>
              </w:rPr>
              <w:t>O</w:t>
            </w:r>
            <w:r w:rsidR="00D82B9C">
              <w:rPr>
                <w:rFonts w:asciiTheme="majorHAnsi" w:hAnsiTheme="majorHAnsi" w:cstheme="majorBidi"/>
              </w:rPr>
              <w:t>A</w:t>
            </w:r>
            <w:r w:rsidR="00D82B9C">
              <w:rPr>
                <w:rFonts w:asciiTheme="majorHAnsi" w:hAnsiTheme="majorHAnsi" w:cstheme="majorBidi" w:hint="eastAsia"/>
              </w:rPr>
              <w:t>组织机构调取选择，变为下拉接口选择</w:t>
            </w:r>
            <w:r w:rsidR="005B0399">
              <w:rPr>
                <w:rFonts w:asciiTheme="majorHAnsi" w:hAnsiTheme="majorHAnsi" w:cstheme="majorBidi" w:hint="eastAsia"/>
              </w:rPr>
              <w:t>。</w:t>
            </w:r>
          </w:p>
          <w:p w:rsidR="004253CA" w:rsidRPr="00966230" w:rsidRDefault="00F01747" w:rsidP="00966230">
            <w:pPr>
              <w:pStyle w:val="3"/>
              <w:widowControl w:val="0"/>
              <w:adjustRightInd/>
              <w:snapToGrid/>
              <w:spacing w:before="260" w:after="260" w:line="416" w:lineRule="auto"/>
              <w:ind w:left="720" w:hanging="720"/>
              <w:jc w:val="both"/>
            </w:pPr>
            <w:r>
              <w:rPr>
                <w:rFonts w:hint="eastAsia"/>
              </w:rPr>
              <w:t>实现方案</w:t>
            </w:r>
          </w:p>
          <w:p w:rsidR="001F47AA" w:rsidRDefault="008B3630" w:rsidP="00075437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 w:hint="eastAsia"/>
              </w:rPr>
              <w:t>■</w:t>
            </w:r>
            <w:r w:rsidR="00CA5BDE">
              <w:rPr>
                <w:rFonts w:asciiTheme="majorHAnsi" w:hAnsiTheme="majorHAnsi" w:cstheme="majorBidi" w:hint="eastAsia"/>
              </w:rPr>
              <w:t>变更后</w:t>
            </w:r>
          </w:p>
          <w:p w:rsidR="00C3467C" w:rsidRDefault="00C3467C" w:rsidP="00075437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</w:p>
          <w:p w:rsidR="00D23DA6" w:rsidRPr="00D23DA6" w:rsidRDefault="00D23DA6" w:rsidP="00D23DA6">
            <w:pPr>
              <w:widowControl/>
              <w:adjustRightInd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bCs w:val="0"/>
                <w:kern w:val="0"/>
                <w:sz w:val="24"/>
                <w:szCs w:val="24"/>
              </w:rPr>
            </w:pPr>
            <w:bookmarkStart w:id="2" w:name="_GoBack"/>
            <w:r w:rsidRPr="00D23DA6">
              <w:rPr>
                <w:rFonts w:ascii="宋体" w:hAnsi="宋体" w:cs="宋体"/>
                <w:bCs w:val="0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3528060" cy="6728604"/>
                  <wp:effectExtent l="0" t="0" r="0" b="0"/>
                  <wp:docPr id="1" name="图片 1" descr="C:\Users\wdplus01\AppData\Roaming\Tencent\Users\852249461\TIM\WinTemp\RichOle\OYI]5`70K%)$D9KHF0(MRR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dplus01\AppData\Roaming\Tencent\Users\852249461\TIM\WinTemp\RichOle\OYI]5`70K%)$D9KHF0(MRR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2427" cy="673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p w:rsidR="00006B88" w:rsidRPr="00554357" w:rsidRDefault="00006B88" w:rsidP="00CA5BDE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</w:p>
        </w:tc>
      </w:tr>
      <w:tr w:rsidR="00BB6952" w:rsidTr="00D44675">
        <w:trPr>
          <w:trHeight w:val="1945"/>
        </w:trPr>
        <w:tc>
          <w:tcPr>
            <w:tcW w:w="9639" w:type="dxa"/>
            <w:gridSpan w:val="4"/>
            <w:vAlign w:val="center"/>
          </w:tcPr>
          <w:p w:rsidR="0093413D" w:rsidRPr="00D43822" w:rsidRDefault="00CE4C6A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lastRenderedPageBreak/>
              <w:t>业务部门</w:t>
            </w:r>
            <w:r w:rsidR="001127B0" w:rsidRPr="00D43822">
              <w:rPr>
                <w:rFonts w:hint="eastAsia"/>
                <w:b/>
                <w:szCs w:val="21"/>
              </w:rPr>
              <w:t>确认</w:t>
            </w:r>
            <w:r w:rsidR="00610F61" w:rsidRPr="00D43822">
              <w:rPr>
                <w:rFonts w:hint="eastAsia"/>
                <w:b/>
                <w:szCs w:val="21"/>
              </w:rPr>
              <w:t>：</w:t>
            </w:r>
          </w:p>
          <w:p w:rsidR="00663502" w:rsidRPr="00D43822" w:rsidRDefault="00663502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372F3D" w:rsidRPr="00D43822" w:rsidRDefault="00372F3D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CE4C6A" w:rsidRPr="00D43822" w:rsidRDefault="00CE4C6A" w:rsidP="00CE4C6A">
            <w:pPr>
              <w:spacing w:line="360" w:lineRule="auto"/>
              <w:ind w:firstLineChars="2500" w:firstLine="5250"/>
              <w:rPr>
                <w:b/>
                <w:szCs w:val="21"/>
              </w:rPr>
            </w:pPr>
            <w:r w:rsidRPr="00D43822">
              <w:rPr>
                <w:rFonts w:hint="eastAsia"/>
                <w:bCs w:val="0"/>
                <w:szCs w:val="21"/>
              </w:rPr>
              <w:t>签字：日期：</w:t>
            </w:r>
          </w:p>
          <w:p w:rsidR="005C7D70" w:rsidRPr="00D43822" w:rsidRDefault="00CE4C6A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企业规划处：</w:t>
            </w:r>
          </w:p>
          <w:p w:rsidR="00583A63" w:rsidRDefault="00583A63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AF6CE3" w:rsidRPr="00D43822" w:rsidRDefault="00AF6CE3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D52A89" w:rsidRDefault="0093413D" w:rsidP="000A52FB">
            <w:pPr>
              <w:spacing w:line="360" w:lineRule="auto"/>
              <w:ind w:firstLineChars="2500" w:firstLine="5250"/>
              <w:jc w:val="left"/>
              <w:rPr>
                <w:szCs w:val="21"/>
              </w:rPr>
            </w:pPr>
            <w:r w:rsidRPr="00D43822">
              <w:rPr>
                <w:rFonts w:hint="eastAsia"/>
                <w:bCs w:val="0"/>
                <w:szCs w:val="21"/>
              </w:rPr>
              <w:lastRenderedPageBreak/>
              <w:t>签字：日期：</w:t>
            </w:r>
          </w:p>
        </w:tc>
      </w:tr>
    </w:tbl>
    <w:p w:rsidR="00B60177" w:rsidRPr="006168F8" w:rsidRDefault="00B60177" w:rsidP="00372F3D">
      <w:pPr>
        <w:tabs>
          <w:tab w:val="left" w:pos="6840"/>
        </w:tabs>
        <w:spacing w:before="100" w:beforeAutospacing="1" w:after="100" w:afterAutospacing="1"/>
        <w:ind w:firstLineChars="0" w:firstLine="0"/>
      </w:pPr>
    </w:p>
    <w:sectPr w:rsidR="00B60177" w:rsidRPr="006168F8" w:rsidSect="00857C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276" w:right="1226" w:bottom="1134" w:left="132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344" w:rsidRDefault="00A35344">
      <w:pPr>
        <w:ind w:firstLine="420"/>
      </w:pPr>
      <w:r>
        <w:separator/>
      </w:r>
    </w:p>
  </w:endnote>
  <w:endnote w:type="continuationSeparator" w:id="0">
    <w:p w:rsidR="00A35344" w:rsidRDefault="00A3534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  <w:spacing w:line="240" w:lineRule="auto"/>
      <w:jc w:val="center"/>
    </w:pPr>
    <w:r>
      <w:rPr>
        <w:rFonts w:hint="eastAsia"/>
        <w:kern w:val="0"/>
      </w:rPr>
      <w:t>第</w:t>
    </w:r>
    <w:r w:rsidR="00537621">
      <w:rPr>
        <w:kern w:val="0"/>
      </w:rPr>
      <w:fldChar w:fldCharType="begin"/>
    </w:r>
    <w:r>
      <w:rPr>
        <w:kern w:val="0"/>
      </w:rPr>
      <w:instrText xml:space="preserve"> PAGE </w:instrText>
    </w:r>
    <w:r w:rsidR="00537621">
      <w:rPr>
        <w:kern w:val="0"/>
      </w:rPr>
      <w:fldChar w:fldCharType="separate"/>
    </w:r>
    <w:r w:rsidR="00D23DA6">
      <w:rPr>
        <w:noProof/>
        <w:kern w:val="0"/>
      </w:rPr>
      <w:t>3</w:t>
    </w:r>
    <w:r w:rsidR="00537621">
      <w:rPr>
        <w:kern w:val="0"/>
      </w:rPr>
      <w:fldChar w:fldCharType="end"/>
    </w:r>
    <w:proofErr w:type="gramStart"/>
    <w:r>
      <w:rPr>
        <w:rFonts w:hint="eastAsia"/>
        <w:kern w:val="0"/>
      </w:rPr>
      <w:t>页共</w:t>
    </w:r>
    <w:proofErr w:type="gramEnd"/>
    <w:r w:rsidR="00537621">
      <w:rPr>
        <w:kern w:val="0"/>
      </w:rPr>
      <w:fldChar w:fldCharType="begin"/>
    </w:r>
    <w:r>
      <w:rPr>
        <w:kern w:val="0"/>
      </w:rPr>
      <w:instrText xml:space="preserve"> NUMPAGES </w:instrText>
    </w:r>
    <w:r w:rsidR="00537621">
      <w:rPr>
        <w:kern w:val="0"/>
      </w:rPr>
      <w:fldChar w:fldCharType="separate"/>
    </w:r>
    <w:r w:rsidR="00D23DA6">
      <w:rPr>
        <w:noProof/>
        <w:kern w:val="0"/>
      </w:rPr>
      <w:t>3</w:t>
    </w:r>
    <w:r w:rsidR="00537621">
      <w:rPr>
        <w:kern w:val="0"/>
      </w:rPr>
      <w:fldChar w:fldCharType="end"/>
    </w:r>
    <w:r>
      <w:rPr>
        <w:rFonts w:hint="eastAsia"/>
        <w:kern w:val="0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344" w:rsidRDefault="00A35344">
      <w:pPr>
        <w:ind w:firstLine="420"/>
      </w:pPr>
      <w:r>
        <w:separator/>
      </w:r>
    </w:p>
  </w:footnote>
  <w:footnote w:type="continuationSeparator" w:id="0">
    <w:p w:rsidR="00A35344" w:rsidRDefault="00A3534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B11461" w:rsidP="005602C8">
    <w:pPr>
      <w:pStyle w:val="a3"/>
      <w:pBdr>
        <w:bottom w:val="thinThickSmallGap" w:sz="24" w:space="2" w:color="auto"/>
      </w:pBdr>
      <w:tabs>
        <w:tab w:val="clear" w:pos="7938"/>
        <w:tab w:val="right" w:pos="8100"/>
      </w:tabs>
      <w:spacing w:line="240" w:lineRule="auto"/>
      <w:ind w:firstLineChars="0" w:firstLine="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-381000</wp:posOffset>
              </wp:positionH>
              <wp:positionV relativeFrom="paragraph">
                <wp:posOffset>-60325</wp:posOffset>
              </wp:positionV>
              <wp:extent cx="1143000" cy="3105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310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E15C3" w:rsidRDefault="000E15C3">
                          <w:pPr>
                            <w:ind w:firstLine="420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30pt;margin-top:-4.75pt;width:90pt;height:24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" filled="f" stroked="f">
              <v:textbox>
                <w:txbxContent>
                  <w:p w:rsidR="000E15C3" w:rsidRDefault="000E15C3">
                    <w:pPr>
                      <w:ind w:firstLine="420"/>
                    </w:pPr>
                  </w:p>
                </w:txbxContent>
              </v:textbox>
            </v:shape>
          </w:pict>
        </mc:Fallback>
      </mc:AlternateContent>
    </w:r>
    <w:r w:rsidR="005602C8">
      <w:rPr>
        <w:rFonts w:hint="eastAsia"/>
      </w:rPr>
      <w:t>北京致诚致信科技</w:t>
    </w:r>
    <w:r w:rsidR="000E15C3">
      <w:rPr>
        <w:rFonts w:hint="eastAsia"/>
      </w:rPr>
      <w:t>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 w:rsidP="0022756B">
    <w:pPr>
      <w:pStyle w:val="a3"/>
      <w:pBdr>
        <w:bottom w:val="single" w:sz="8" w:space="6" w:color="auto"/>
      </w:pBdr>
      <w:ind w:firstLineChars="0" w:firstLine="0"/>
      <w:rPr>
        <w:b/>
        <w:bCs w:val="0"/>
        <w:sz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255BA"/>
    <w:multiLevelType w:val="hybridMultilevel"/>
    <w:tmpl w:val="428C61B2"/>
    <w:lvl w:ilvl="0" w:tplc="3E3C03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DC1F56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E127AD"/>
    <w:multiLevelType w:val="hybridMultilevel"/>
    <w:tmpl w:val="953473F8"/>
    <w:lvl w:ilvl="0" w:tplc="5DD893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C22672"/>
    <w:multiLevelType w:val="hybridMultilevel"/>
    <w:tmpl w:val="7E003D58"/>
    <w:lvl w:ilvl="0" w:tplc="CEDC45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5A4B57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A86A59"/>
    <w:multiLevelType w:val="hybridMultilevel"/>
    <w:tmpl w:val="893AF31C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663925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5F6CDD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47483D"/>
    <w:multiLevelType w:val="hybridMultilevel"/>
    <w:tmpl w:val="175A35D0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09791B"/>
    <w:multiLevelType w:val="hybridMultilevel"/>
    <w:tmpl w:val="175A35D0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7554D4"/>
    <w:multiLevelType w:val="multilevel"/>
    <w:tmpl w:val="1174D2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365F91" w:themeColor="accent1" w:themeShade="BF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E882D9B"/>
    <w:multiLevelType w:val="hybridMultilevel"/>
    <w:tmpl w:val="85C443E8"/>
    <w:lvl w:ilvl="0" w:tplc="9FB6B2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212E1A"/>
    <w:multiLevelType w:val="hybridMultilevel"/>
    <w:tmpl w:val="C268A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9A55E0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C45D9C"/>
    <w:multiLevelType w:val="hybridMultilevel"/>
    <w:tmpl w:val="8B687EB8"/>
    <w:lvl w:ilvl="0" w:tplc="8D3CC314">
      <w:start w:val="1"/>
      <w:numFmt w:val="bullet"/>
      <w:lvlText w:val="■"/>
      <w:lvlJc w:val="left"/>
      <w:pPr>
        <w:ind w:left="780" w:hanging="360"/>
      </w:pPr>
      <w:rPr>
        <w:rFonts w:ascii="宋体" w:eastAsia="宋体" w:hAnsi="宋体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CC452C6"/>
    <w:multiLevelType w:val="hybridMultilevel"/>
    <w:tmpl w:val="91944150"/>
    <w:lvl w:ilvl="0" w:tplc="4D24AB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A97F49"/>
    <w:multiLevelType w:val="hybridMultilevel"/>
    <w:tmpl w:val="F4F88F74"/>
    <w:lvl w:ilvl="0" w:tplc="CEDC4590">
      <w:start w:val="1"/>
      <w:numFmt w:val="decimal"/>
      <w:lvlText w:val="（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 w15:restartNumberingAfterBreak="0">
    <w:nsid w:val="57B74B7C"/>
    <w:multiLevelType w:val="multilevel"/>
    <w:tmpl w:val="938A86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8AD3841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8D0F44"/>
    <w:multiLevelType w:val="hybridMultilevel"/>
    <w:tmpl w:val="AA481694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0887C48"/>
    <w:multiLevelType w:val="hybridMultilevel"/>
    <w:tmpl w:val="2F7023D4"/>
    <w:lvl w:ilvl="0" w:tplc="633C5F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6476ED9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80F4EF4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2351CD"/>
    <w:multiLevelType w:val="multilevel"/>
    <w:tmpl w:val="21EA6178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827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6D680C86"/>
    <w:multiLevelType w:val="hybridMultilevel"/>
    <w:tmpl w:val="6310F25E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B5434C"/>
    <w:multiLevelType w:val="hybridMultilevel"/>
    <w:tmpl w:val="F8C4164C"/>
    <w:lvl w:ilvl="0" w:tplc="C86C71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6EB6446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7D4FE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AF2739E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FA7897"/>
    <w:multiLevelType w:val="hybridMultilevel"/>
    <w:tmpl w:val="60B0C8F0"/>
    <w:lvl w:ilvl="0" w:tplc="4EA2FAC8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23"/>
  </w:num>
  <w:num w:numId="2">
    <w:abstractNumId w:val="29"/>
  </w:num>
  <w:num w:numId="3">
    <w:abstractNumId w:val="17"/>
  </w:num>
  <w:num w:numId="4">
    <w:abstractNumId w:val="10"/>
  </w:num>
  <w:num w:numId="5">
    <w:abstractNumId w:val="3"/>
  </w:num>
  <w:num w:numId="6">
    <w:abstractNumId w:val="20"/>
  </w:num>
  <w:num w:numId="7">
    <w:abstractNumId w:val="11"/>
  </w:num>
  <w:num w:numId="8">
    <w:abstractNumId w:val="15"/>
  </w:num>
  <w:num w:numId="9">
    <w:abstractNumId w:val="25"/>
  </w:num>
  <w:num w:numId="10">
    <w:abstractNumId w:val="2"/>
  </w:num>
  <w:num w:numId="11">
    <w:abstractNumId w:val="16"/>
  </w:num>
  <w:num w:numId="12">
    <w:abstractNumId w:val="1"/>
  </w:num>
  <w:num w:numId="13">
    <w:abstractNumId w:val="28"/>
  </w:num>
  <w:num w:numId="14">
    <w:abstractNumId w:val="22"/>
  </w:num>
  <w:num w:numId="15">
    <w:abstractNumId w:val="13"/>
  </w:num>
  <w:num w:numId="16">
    <w:abstractNumId w:val="21"/>
  </w:num>
  <w:num w:numId="17">
    <w:abstractNumId w:val="18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26"/>
  </w:num>
  <w:num w:numId="24">
    <w:abstractNumId w:val="9"/>
  </w:num>
  <w:num w:numId="25">
    <w:abstractNumId w:val="0"/>
  </w:num>
  <w:num w:numId="26">
    <w:abstractNumId w:val="27"/>
  </w:num>
  <w:num w:numId="27">
    <w:abstractNumId w:val="19"/>
  </w:num>
  <w:num w:numId="28">
    <w:abstractNumId w:val="24"/>
  </w:num>
  <w:num w:numId="29">
    <w:abstractNumId w:val="12"/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63"/>
  <w:displayHorizontalDrawingGridEvery w:val="0"/>
  <w:displayVerticalDrawingGridEvery w:val="2"/>
  <w:characterSpacingControl w:val="compressPunctuation"/>
  <w:noLineBreaksAfter w:lang="zh-CN" w:val="([{£¥‘“•〈《「『【〔〖（．［｛"/>
  <w:noLineBreaksBefore w:lang="zh-CN" w:val="!),.:;?]}¢¨ˇˉ―‖’”•…∶、。〃々〉》」』】〕〗！＂＇），．：；？］｀｜｝～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4B"/>
    <w:rsid w:val="00006B88"/>
    <w:rsid w:val="00010F58"/>
    <w:rsid w:val="000121F4"/>
    <w:rsid w:val="00014ADE"/>
    <w:rsid w:val="00020542"/>
    <w:rsid w:val="00022AC4"/>
    <w:rsid w:val="00022F32"/>
    <w:rsid w:val="00031DF1"/>
    <w:rsid w:val="00036459"/>
    <w:rsid w:val="00044667"/>
    <w:rsid w:val="00044B32"/>
    <w:rsid w:val="00047B30"/>
    <w:rsid w:val="00047C01"/>
    <w:rsid w:val="00051897"/>
    <w:rsid w:val="00057506"/>
    <w:rsid w:val="00057725"/>
    <w:rsid w:val="00061755"/>
    <w:rsid w:val="00063186"/>
    <w:rsid w:val="00072613"/>
    <w:rsid w:val="00075437"/>
    <w:rsid w:val="000758E8"/>
    <w:rsid w:val="00080842"/>
    <w:rsid w:val="0008115B"/>
    <w:rsid w:val="00083A0F"/>
    <w:rsid w:val="000849BD"/>
    <w:rsid w:val="00085827"/>
    <w:rsid w:val="00086A26"/>
    <w:rsid w:val="000871AB"/>
    <w:rsid w:val="00090346"/>
    <w:rsid w:val="00091F14"/>
    <w:rsid w:val="000963EA"/>
    <w:rsid w:val="000A418A"/>
    <w:rsid w:val="000A52FB"/>
    <w:rsid w:val="000B0C2B"/>
    <w:rsid w:val="000B1208"/>
    <w:rsid w:val="000B3A0F"/>
    <w:rsid w:val="000C0BB3"/>
    <w:rsid w:val="000C480C"/>
    <w:rsid w:val="000C590E"/>
    <w:rsid w:val="000D01FB"/>
    <w:rsid w:val="000D5FC8"/>
    <w:rsid w:val="000E15C3"/>
    <w:rsid w:val="000E2768"/>
    <w:rsid w:val="00101D16"/>
    <w:rsid w:val="00104473"/>
    <w:rsid w:val="00106DD2"/>
    <w:rsid w:val="001125BF"/>
    <w:rsid w:val="001127B0"/>
    <w:rsid w:val="0011485C"/>
    <w:rsid w:val="00121283"/>
    <w:rsid w:val="00131427"/>
    <w:rsid w:val="00131948"/>
    <w:rsid w:val="0013204E"/>
    <w:rsid w:val="0014253D"/>
    <w:rsid w:val="00146233"/>
    <w:rsid w:val="0015171D"/>
    <w:rsid w:val="00156D36"/>
    <w:rsid w:val="00160887"/>
    <w:rsid w:val="00161DDB"/>
    <w:rsid w:val="001628F5"/>
    <w:rsid w:val="00164023"/>
    <w:rsid w:val="00165683"/>
    <w:rsid w:val="00165736"/>
    <w:rsid w:val="00172657"/>
    <w:rsid w:val="00175C67"/>
    <w:rsid w:val="00194DC9"/>
    <w:rsid w:val="001967C7"/>
    <w:rsid w:val="001A576C"/>
    <w:rsid w:val="001A68FA"/>
    <w:rsid w:val="001A7935"/>
    <w:rsid w:val="001C200C"/>
    <w:rsid w:val="001C381B"/>
    <w:rsid w:val="001C6F70"/>
    <w:rsid w:val="001D39D8"/>
    <w:rsid w:val="001D4F7F"/>
    <w:rsid w:val="001D741E"/>
    <w:rsid w:val="001F09AA"/>
    <w:rsid w:val="001F0F51"/>
    <w:rsid w:val="001F2E62"/>
    <w:rsid w:val="001F397D"/>
    <w:rsid w:val="001F47AA"/>
    <w:rsid w:val="001F6152"/>
    <w:rsid w:val="00203037"/>
    <w:rsid w:val="0020358A"/>
    <w:rsid w:val="00203C0E"/>
    <w:rsid w:val="0021043F"/>
    <w:rsid w:val="00215300"/>
    <w:rsid w:val="00215C64"/>
    <w:rsid w:val="00216CF9"/>
    <w:rsid w:val="00220445"/>
    <w:rsid w:val="00222249"/>
    <w:rsid w:val="00222D0B"/>
    <w:rsid w:val="0022756B"/>
    <w:rsid w:val="002314B7"/>
    <w:rsid w:val="00231E2C"/>
    <w:rsid w:val="002351BB"/>
    <w:rsid w:val="002410C7"/>
    <w:rsid w:val="00242AF4"/>
    <w:rsid w:val="002502B7"/>
    <w:rsid w:val="0025370A"/>
    <w:rsid w:val="0026328C"/>
    <w:rsid w:val="00263FB7"/>
    <w:rsid w:val="0026419B"/>
    <w:rsid w:val="002771AC"/>
    <w:rsid w:val="00287538"/>
    <w:rsid w:val="002A0DA1"/>
    <w:rsid w:val="002A0E8C"/>
    <w:rsid w:val="002A45C8"/>
    <w:rsid w:val="002A5485"/>
    <w:rsid w:val="002A7C51"/>
    <w:rsid w:val="002B0A54"/>
    <w:rsid w:val="002B1CF1"/>
    <w:rsid w:val="002B298E"/>
    <w:rsid w:val="002B2F83"/>
    <w:rsid w:val="002B4838"/>
    <w:rsid w:val="002B5ABF"/>
    <w:rsid w:val="002C0A06"/>
    <w:rsid w:val="002C0C12"/>
    <w:rsid w:val="002D2164"/>
    <w:rsid w:val="002D7A97"/>
    <w:rsid w:val="002E4428"/>
    <w:rsid w:val="002E6980"/>
    <w:rsid w:val="002F092B"/>
    <w:rsid w:val="002F11C6"/>
    <w:rsid w:val="002F236C"/>
    <w:rsid w:val="002F440D"/>
    <w:rsid w:val="002F6B27"/>
    <w:rsid w:val="00304BF1"/>
    <w:rsid w:val="003148B6"/>
    <w:rsid w:val="00316130"/>
    <w:rsid w:val="00320E04"/>
    <w:rsid w:val="00321A8E"/>
    <w:rsid w:val="00322B07"/>
    <w:rsid w:val="00325F87"/>
    <w:rsid w:val="00327A10"/>
    <w:rsid w:val="0033007D"/>
    <w:rsid w:val="00333117"/>
    <w:rsid w:val="003366A7"/>
    <w:rsid w:val="0034352A"/>
    <w:rsid w:val="00343820"/>
    <w:rsid w:val="00353CBB"/>
    <w:rsid w:val="003561D2"/>
    <w:rsid w:val="00357AA7"/>
    <w:rsid w:val="003625E0"/>
    <w:rsid w:val="0036447A"/>
    <w:rsid w:val="00364C7C"/>
    <w:rsid w:val="003667BE"/>
    <w:rsid w:val="00371945"/>
    <w:rsid w:val="00372F3D"/>
    <w:rsid w:val="003731C3"/>
    <w:rsid w:val="00376D4A"/>
    <w:rsid w:val="003879CD"/>
    <w:rsid w:val="003941C9"/>
    <w:rsid w:val="00394676"/>
    <w:rsid w:val="003963B7"/>
    <w:rsid w:val="003970F9"/>
    <w:rsid w:val="00397FB8"/>
    <w:rsid w:val="003A1AA8"/>
    <w:rsid w:val="003A4532"/>
    <w:rsid w:val="003A6895"/>
    <w:rsid w:val="003A7EDC"/>
    <w:rsid w:val="003B0CE0"/>
    <w:rsid w:val="003B6938"/>
    <w:rsid w:val="003C288E"/>
    <w:rsid w:val="003C61CE"/>
    <w:rsid w:val="003D0F8B"/>
    <w:rsid w:val="003D5CDD"/>
    <w:rsid w:val="003D751A"/>
    <w:rsid w:val="003D7E18"/>
    <w:rsid w:val="003E47C8"/>
    <w:rsid w:val="003E7A39"/>
    <w:rsid w:val="003F55A6"/>
    <w:rsid w:val="003F5F68"/>
    <w:rsid w:val="0040089A"/>
    <w:rsid w:val="004041EC"/>
    <w:rsid w:val="004109E7"/>
    <w:rsid w:val="0041154D"/>
    <w:rsid w:val="004253CA"/>
    <w:rsid w:val="00430E0B"/>
    <w:rsid w:val="00432B1D"/>
    <w:rsid w:val="00435663"/>
    <w:rsid w:val="00440A1F"/>
    <w:rsid w:val="00441096"/>
    <w:rsid w:val="0044256C"/>
    <w:rsid w:val="0044369C"/>
    <w:rsid w:val="00446E9B"/>
    <w:rsid w:val="0045423B"/>
    <w:rsid w:val="00457F6B"/>
    <w:rsid w:val="00466764"/>
    <w:rsid w:val="00467F43"/>
    <w:rsid w:val="004750F4"/>
    <w:rsid w:val="00475B3E"/>
    <w:rsid w:val="00475EF5"/>
    <w:rsid w:val="00476B35"/>
    <w:rsid w:val="00482D84"/>
    <w:rsid w:val="00483EDF"/>
    <w:rsid w:val="004857D2"/>
    <w:rsid w:val="00485F34"/>
    <w:rsid w:val="00486A4A"/>
    <w:rsid w:val="00490124"/>
    <w:rsid w:val="004915F9"/>
    <w:rsid w:val="00496BDB"/>
    <w:rsid w:val="004975DE"/>
    <w:rsid w:val="004B0903"/>
    <w:rsid w:val="004B0D2B"/>
    <w:rsid w:val="004B13D1"/>
    <w:rsid w:val="004B1E80"/>
    <w:rsid w:val="004B2A33"/>
    <w:rsid w:val="004B4712"/>
    <w:rsid w:val="004B4D35"/>
    <w:rsid w:val="004B6362"/>
    <w:rsid w:val="004C4908"/>
    <w:rsid w:val="004C60C7"/>
    <w:rsid w:val="004D2346"/>
    <w:rsid w:val="004D3416"/>
    <w:rsid w:val="004D3CC7"/>
    <w:rsid w:val="004D4F92"/>
    <w:rsid w:val="004D70D9"/>
    <w:rsid w:val="004E210C"/>
    <w:rsid w:val="004E2E9E"/>
    <w:rsid w:val="004E31E2"/>
    <w:rsid w:val="004E4325"/>
    <w:rsid w:val="004E62F7"/>
    <w:rsid w:val="004E6E3A"/>
    <w:rsid w:val="004F0D29"/>
    <w:rsid w:val="004F6509"/>
    <w:rsid w:val="004F6D87"/>
    <w:rsid w:val="005079B9"/>
    <w:rsid w:val="00517E92"/>
    <w:rsid w:val="005207D2"/>
    <w:rsid w:val="005221A5"/>
    <w:rsid w:val="005257AB"/>
    <w:rsid w:val="00525A49"/>
    <w:rsid w:val="00526891"/>
    <w:rsid w:val="005315D3"/>
    <w:rsid w:val="00537621"/>
    <w:rsid w:val="00542A27"/>
    <w:rsid w:val="005434E3"/>
    <w:rsid w:val="00543578"/>
    <w:rsid w:val="00544F30"/>
    <w:rsid w:val="00551C73"/>
    <w:rsid w:val="005530F9"/>
    <w:rsid w:val="00553EA3"/>
    <w:rsid w:val="00554357"/>
    <w:rsid w:val="0055532F"/>
    <w:rsid w:val="005602C8"/>
    <w:rsid w:val="0056420F"/>
    <w:rsid w:val="005715E0"/>
    <w:rsid w:val="00573091"/>
    <w:rsid w:val="00573269"/>
    <w:rsid w:val="00573C38"/>
    <w:rsid w:val="00574549"/>
    <w:rsid w:val="00582AD6"/>
    <w:rsid w:val="00583A63"/>
    <w:rsid w:val="0058500C"/>
    <w:rsid w:val="00585225"/>
    <w:rsid w:val="005864AC"/>
    <w:rsid w:val="00587D5E"/>
    <w:rsid w:val="00594129"/>
    <w:rsid w:val="00594A1C"/>
    <w:rsid w:val="005965D9"/>
    <w:rsid w:val="0059676C"/>
    <w:rsid w:val="00597364"/>
    <w:rsid w:val="005A103C"/>
    <w:rsid w:val="005A2A9D"/>
    <w:rsid w:val="005A3F41"/>
    <w:rsid w:val="005A4D6E"/>
    <w:rsid w:val="005A5C15"/>
    <w:rsid w:val="005A61DB"/>
    <w:rsid w:val="005A7583"/>
    <w:rsid w:val="005B0399"/>
    <w:rsid w:val="005B7BE2"/>
    <w:rsid w:val="005C6ACE"/>
    <w:rsid w:val="005C7D70"/>
    <w:rsid w:val="005D09CD"/>
    <w:rsid w:val="005D2471"/>
    <w:rsid w:val="005D2EC8"/>
    <w:rsid w:val="005D5032"/>
    <w:rsid w:val="005D5803"/>
    <w:rsid w:val="005D6CC7"/>
    <w:rsid w:val="005E2D5E"/>
    <w:rsid w:val="005F7A4A"/>
    <w:rsid w:val="00601DFF"/>
    <w:rsid w:val="00605EF4"/>
    <w:rsid w:val="00610F61"/>
    <w:rsid w:val="00614812"/>
    <w:rsid w:val="006168F8"/>
    <w:rsid w:val="00624F5C"/>
    <w:rsid w:val="00627ACF"/>
    <w:rsid w:val="0063165D"/>
    <w:rsid w:val="0063640E"/>
    <w:rsid w:val="00647888"/>
    <w:rsid w:val="00663502"/>
    <w:rsid w:val="00663F5C"/>
    <w:rsid w:val="00670253"/>
    <w:rsid w:val="00671246"/>
    <w:rsid w:val="00673CBD"/>
    <w:rsid w:val="00674CCB"/>
    <w:rsid w:val="00695090"/>
    <w:rsid w:val="00696A30"/>
    <w:rsid w:val="00697B94"/>
    <w:rsid w:val="006A52CC"/>
    <w:rsid w:val="006B11B0"/>
    <w:rsid w:val="006B29DD"/>
    <w:rsid w:val="006B5808"/>
    <w:rsid w:val="006C4A0B"/>
    <w:rsid w:val="006C5296"/>
    <w:rsid w:val="006C7BF5"/>
    <w:rsid w:val="006D0556"/>
    <w:rsid w:val="006E2C0E"/>
    <w:rsid w:val="006E791C"/>
    <w:rsid w:val="006F298C"/>
    <w:rsid w:val="006F644D"/>
    <w:rsid w:val="007017F8"/>
    <w:rsid w:val="007121BC"/>
    <w:rsid w:val="00716104"/>
    <w:rsid w:val="007218B7"/>
    <w:rsid w:val="00723A94"/>
    <w:rsid w:val="00730570"/>
    <w:rsid w:val="00731168"/>
    <w:rsid w:val="007377F9"/>
    <w:rsid w:val="00740863"/>
    <w:rsid w:val="0074229A"/>
    <w:rsid w:val="0074461B"/>
    <w:rsid w:val="007537D2"/>
    <w:rsid w:val="00754DC0"/>
    <w:rsid w:val="007603D2"/>
    <w:rsid w:val="00763AB3"/>
    <w:rsid w:val="007678C8"/>
    <w:rsid w:val="00773195"/>
    <w:rsid w:val="00780AA2"/>
    <w:rsid w:val="00780E22"/>
    <w:rsid w:val="00790468"/>
    <w:rsid w:val="007A153F"/>
    <w:rsid w:val="007A2FA9"/>
    <w:rsid w:val="007A362A"/>
    <w:rsid w:val="007A3910"/>
    <w:rsid w:val="007C0448"/>
    <w:rsid w:val="007C74D0"/>
    <w:rsid w:val="007D25B7"/>
    <w:rsid w:val="007D45E6"/>
    <w:rsid w:val="007D73EB"/>
    <w:rsid w:val="007E3073"/>
    <w:rsid w:val="007E3654"/>
    <w:rsid w:val="007E5340"/>
    <w:rsid w:val="007E72AF"/>
    <w:rsid w:val="007F0459"/>
    <w:rsid w:val="007F097D"/>
    <w:rsid w:val="007F1BF0"/>
    <w:rsid w:val="007F5009"/>
    <w:rsid w:val="007F5E65"/>
    <w:rsid w:val="008035F6"/>
    <w:rsid w:val="008050F5"/>
    <w:rsid w:val="00816658"/>
    <w:rsid w:val="008225B4"/>
    <w:rsid w:val="008249FC"/>
    <w:rsid w:val="00824BB6"/>
    <w:rsid w:val="0083176F"/>
    <w:rsid w:val="008319E2"/>
    <w:rsid w:val="00840041"/>
    <w:rsid w:val="00841EB9"/>
    <w:rsid w:val="00842F5B"/>
    <w:rsid w:val="00852EFD"/>
    <w:rsid w:val="00855B04"/>
    <w:rsid w:val="008579FB"/>
    <w:rsid w:val="00857C9A"/>
    <w:rsid w:val="00870C38"/>
    <w:rsid w:val="008764D6"/>
    <w:rsid w:val="00877137"/>
    <w:rsid w:val="008776E4"/>
    <w:rsid w:val="00880CAF"/>
    <w:rsid w:val="00881115"/>
    <w:rsid w:val="00881605"/>
    <w:rsid w:val="008827E9"/>
    <w:rsid w:val="0088384B"/>
    <w:rsid w:val="00887A80"/>
    <w:rsid w:val="00893552"/>
    <w:rsid w:val="00893D7B"/>
    <w:rsid w:val="00893F30"/>
    <w:rsid w:val="00897B99"/>
    <w:rsid w:val="008A1149"/>
    <w:rsid w:val="008A563F"/>
    <w:rsid w:val="008A7F29"/>
    <w:rsid w:val="008B07E5"/>
    <w:rsid w:val="008B089B"/>
    <w:rsid w:val="008B18D6"/>
    <w:rsid w:val="008B2FD0"/>
    <w:rsid w:val="008B3630"/>
    <w:rsid w:val="008C0DA4"/>
    <w:rsid w:val="008D5AA5"/>
    <w:rsid w:val="008E3717"/>
    <w:rsid w:val="008E4BC5"/>
    <w:rsid w:val="008E7F24"/>
    <w:rsid w:val="008F145D"/>
    <w:rsid w:val="008F30EF"/>
    <w:rsid w:val="008F421A"/>
    <w:rsid w:val="008F53D5"/>
    <w:rsid w:val="00900F00"/>
    <w:rsid w:val="009016E8"/>
    <w:rsid w:val="00922623"/>
    <w:rsid w:val="0093413D"/>
    <w:rsid w:val="00935E3D"/>
    <w:rsid w:val="00937047"/>
    <w:rsid w:val="009432A9"/>
    <w:rsid w:val="009433C5"/>
    <w:rsid w:val="00945D67"/>
    <w:rsid w:val="009523B3"/>
    <w:rsid w:val="0095319F"/>
    <w:rsid w:val="009540B2"/>
    <w:rsid w:val="009557DF"/>
    <w:rsid w:val="00955C76"/>
    <w:rsid w:val="009565B9"/>
    <w:rsid w:val="0095682B"/>
    <w:rsid w:val="00961BA9"/>
    <w:rsid w:val="00963B3D"/>
    <w:rsid w:val="00963DDC"/>
    <w:rsid w:val="00966230"/>
    <w:rsid w:val="009671FD"/>
    <w:rsid w:val="00970C30"/>
    <w:rsid w:val="009720E0"/>
    <w:rsid w:val="009755D3"/>
    <w:rsid w:val="009829AC"/>
    <w:rsid w:val="00985B69"/>
    <w:rsid w:val="009953F7"/>
    <w:rsid w:val="0099768E"/>
    <w:rsid w:val="009A2053"/>
    <w:rsid w:val="009A3204"/>
    <w:rsid w:val="009A5C3A"/>
    <w:rsid w:val="009A6805"/>
    <w:rsid w:val="009A6D03"/>
    <w:rsid w:val="009B2F8D"/>
    <w:rsid w:val="009C0C63"/>
    <w:rsid w:val="009C27D8"/>
    <w:rsid w:val="009C2A95"/>
    <w:rsid w:val="009C343C"/>
    <w:rsid w:val="009C62E7"/>
    <w:rsid w:val="009D0BCC"/>
    <w:rsid w:val="009D55AE"/>
    <w:rsid w:val="009D79A0"/>
    <w:rsid w:val="009E25DF"/>
    <w:rsid w:val="009E4FF6"/>
    <w:rsid w:val="009F0459"/>
    <w:rsid w:val="009F0BEE"/>
    <w:rsid w:val="009F7824"/>
    <w:rsid w:val="00A01E79"/>
    <w:rsid w:val="00A100AA"/>
    <w:rsid w:val="00A17BE9"/>
    <w:rsid w:val="00A21741"/>
    <w:rsid w:val="00A251FC"/>
    <w:rsid w:val="00A25EEB"/>
    <w:rsid w:val="00A337BB"/>
    <w:rsid w:val="00A347F7"/>
    <w:rsid w:val="00A35344"/>
    <w:rsid w:val="00A35B11"/>
    <w:rsid w:val="00A361C4"/>
    <w:rsid w:val="00A41227"/>
    <w:rsid w:val="00A42728"/>
    <w:rsid w:val="00A443A9"/>
    <w:rsid w:val="00A519B7"/>
    <w:rsid w:val="00A57E0B"/>
    <w:rsid w:val="00A631DA"/>
    <w:rsid w:val="00A633C5"/>
    <w:rsid w:val="00A661AF"/>
    <w:rsid w:val="00A73804"/>
    <w:rsid w:val="00A74817"/>
    <w:rsid w:val="00A87101"/>
    <w:rsid w:val="00A9568E"/>
    <w:rsid w:val="00A97E80"/>
    <w:rsid w:val="00AA11BD"/>
    <w:rsid w:val="00AA63B5"/>
    <w:rsid w:val="00AA683D"/>
    <w:rsid w:val="00AB4866"/>
    <w:rsid w:val="00AB61E9"/>
    <w:rsid w:val="00AC511C"/>
    <w:rsid w:val="00AC5266"/>
    <w:rsid w:val="00AC7AE6"/>
    <w:rsid w:val="00AD637C"/>
    <w:rsid w:val="00AD70DE"/>
    <w:rsid w:val="00AD7AD2"/>
    <w:rsid w:val="00AE20D5"/>
    <w:rsid w:val="00AE4142"/>
    <w:rsid w:val="00AF15FD"/>
    <w:rsid w:val="00AF461C"/>
    <w:rsid w:val="00AF4BAA"/>
    <w:rsid w:val="00AF6CE3"/>
    <w:rsid w:val="00B001C4"/>
    <w:rsid w:val="00B0634E"/>
    <w:rsid w:val="00B06A2C"/>
    <w:rsid w:val="00B108AD"/>
    <w:rsid w:val="00B1109C"/>
    <w:rsid w:val="00B11461"/>
    <w:rsid w:val="00B334FD"/>
    <w:rsid w:val="00B33B94"/>
    <w:rsid w:val="00B34DA7"/>
    <w:rsid w:val="00B40696"/>
    <w:rsid w:val="00B4287B"/>
    <w:rsid w:val="00B436CB"/>
    <w:rsid w:val="00B47D56"/>
    <w:rsid w:val="00B55537"/>
    <w:rsid w:val="00B55A3D"/>
    <w:rsid w:val="00B60177"/>
    <w:rsid w:val="00B620E4"/>
    <w:rsid w:val="00B651AC"/>
    <w:rsid w:val="00B73158"/>
    <w:rsid w:val="00B76102"/>
    <w:rsid w:val="00B77FAF"/>
    <w:rsid w:val="00B80884"/>
    <w:rsid w:val="00B85406"/>
    <w:rsid w:val="00B85B49"/>
    <w:rsid w:val="00B923AA"/>
    <w:rsid w:val="00B9713E"/>
    <w:rsid w:val="00BB5B5B"/>
    <w:rsid w:val="00BB5CD1"/>
    <w:rsid w:val="00BB6952"/>
    <w:rsid w:val="00BC03B4"/>
    <w:rsid w:val="00BC5902"/>
    <w:rsid w:val="00BC6A9E"/>
    <w:rsid w:val="00BC7379"/>
    <w:rsid w:val="00BD0925"/>
    <w:rsid w:val="00BD133A"/>
    <w:rsid w:val="00BD29C0"/>
    <w:rsid w:val="00BD329A"/>
    <w:rsid w:val="00BD4896"/>
    <w:rsid w:val="00BD4A5D"/>
    <w:rsid w:val="00BD5D4B"/>
    <w:rsid w:val="00BD6545"/>
    <w:rsid w:val="00BE2C2A"/>
    <w:rsid w:val="00BF0110"/>
    <w:rsid w:val="00BF0286"/>
    <w:rsid w:val="00BF18D5"/>
    <w:rsid w:val="00BF6A0B"/>
    <w:rsid w:val="00C037DA"/>
    <w:rsid w:val="00C03AB5"/>
    <w:rsid w:val="00C03C78"/>
    <w:rsid w:val="00C15F64"/>
    <w:rsid w:val="00C3467C"/>
    <w:rsid w:val="00C44E0A"/>
    <w:rsid w:val="00C469D1"/>
    <w:rsid w:val="00C5128E"/>
    <w:rsid w:val="00C52AA5"/>
    <w:rsid w:val="00C54F4B"/>
    <w:rsid w:val="00C555A8"/>
    <w:rsid w:val="00C55953"/>
    <w:rsid w:val="00C55E37"/>
    <w:rsid w:val="00C579D9"/>
    <w:rsid w:val="00C60392"/>
    <w:rsid w:val="00C6188A"/>
    <w:rsid w:val="00C672DC"/>
    <w:rsid w:val="00C71E80"/>
    <w:rsid w:val="00C73885"/>
    <w:rsid w:val="00C74725"/>
    <w:rsid w:val="00C77730"/>
    <w:rsid w:val="00C80FFB"/>
    <w:rsid w:val="00C81967"/>
    <w:rsid w:val="00C83284"/>
    <w:rsid w:val="00C83B5C"/>
    <w:rsid w:val="00C92306"/>
    <w:rsid w:val="00C92BA0"/>
    <w:rsid w:val="00C92D57"/>
    <w:rsid w:val="00C96668"/>
    <w:rsid w:val="00C96A13"/>
    <w:rsid w:val="00CA3F3A"/>
    <w:rsid w:val="00CA5BDE"/>
    <w:rsid w:val="00CB1D64"/>
    <w:rsid w:val="00CB6752"/>
    <w:rsid w:val="00CD3E86"/>
    <w:rsid w:val="00CD71DA"/>
    <w:rsid w:val="00CE4387"/>
    <w:rsid w:val="00CE4C6A"/>
    <w:rsid w:val="00CE6CE5"/>
    <w:rsid w:val="00CF604D"/>
    <w:rsid w:val="00D04207"/>
    <w:rsid w:val="00D110B2"/>
    <w:rsid w:val="00D22621"/>
    <w:rsid w:val="00D229B7"/>
    <w:rsid w:val="00D23DA6"/>
    <w:rsid w:val="00D23F89"/>
    <w:rsid w:val="00D24181"/>
    <w:rsid w:val="00D34484"/>
    <w:rsid w:val="00D375AB"/>
    <w:rsid w:val="00D43822"/>
    <w:rsid w:val="00D44675"/>
    <w:rsid w:val="00D52A89"/>
    <w:rsid w:val="00D54234"/>
    <w:rsid w:val="00D6148B"/>
    <w:rsid w:val="00D62620"/>
    <w:rsid w:val="00D671EC"/>
    <w:rsid w:val="00D71E8D"/>
    <w:rsid w:val="00D7231B"/>
    <w:rsid w:val="00D740F2"/>
    <w:rsid w:val="00D74AE4"/>
    <w:rsid w:val="00D75456"/>
    <w:rsid w:val="00D817C9"/>
    <w:rsid w:val="00D82650"/>
    <w:rsid w:val="00D82B9C"/>
    <w:rsid w:val="00D921ED"/>
    <w:rsid w:val="00D968EE"/>
    <w:rsid w:val="00DA7283"/>
    <w:rsid w:val="00DA77BE"/>
    <w:rsid w:val="00DB78A2"/>
    <w:rsid w:val="00DC15D0"/>
    <w:rsid w:val="00DC2F98"/>
    <w:rsid w:val="00DC4201"/>
    <w:rsid w:val="00DD1061"/>
    <w:rsid w:val="00DD1707"/>
    <w:rsid w:val="00DD1BFC"/>
    <w:rsid w:val="00DD203D"/>
    <w:rsid w:val="00DD38F8"/>
    <w:rsid w:val="00DD3912"/>
    <w:rsid w:val="00DD57FF"/>
    <w:rsid w:val="00DD6CE5"/>
    <w:rsid w:val="00DE51E0"/>
    <w:rsid w:val="00DF0436"/>
    <w:rsid w:val="00DF09FC"/>
    <w:rsid w:val="00DF4621"/>
    <w:rsid w:val="00DF554A"/>
    <w:rsid w:val="00E06CAA"/>
    <w:rsid w:val="00E12345"/>
    <w:rsid w:val="00E145B6"/>
    <w:rsid w:val="00E15294"/>
    <w:rsid w:val="00E30F37"/>
    <w:rsid w:val="00E4071A"/>
    <w:rsid w:val="00E418F2"/>
    <w:rsid w:val="00E425C8"/>
    <w:rsid w:val="00E44B32"/>
    <w:rsid w:val="00E47373"/>
    <w:rsid w:val="00E507BB"/>
    <w:rsid w:val="00E50B3E"/>
    <w:rsid w:val="00E523F1"/>
    <w:rsid w:val="00E53107"/>
    <w:rsid w:val="00E53133"/>
    <w:rsid w:val="00E551F5"/>
    <w:rsid w:val="00E574A6"/>
    <w:rsid w:val="00E62D96"/>
    <w:rsid w:val="00E739E6"/>
    <w:rsid w:val="00E763C7"/>
    <w:rsid w:val="00E8419E"/>
    <w:rsid w:val="00E85E5F"/>
    <w:rsid w:val="00E90047"/>
    <w:rsid w:val="00E90C4C"/>
    <w:rsid w:val="00E9671A"/>
    <w:rsid w:val="00EA06D7"/>
    <w:rsid w:val="00EA197F"/>
    <w:rsid w:val="00EC0909"/>
    <w:rsid w:val="00EC10B6"/>
    <w:rsid w:val="00EC73D5"/>
    <w:rsid w:val="00ED33F4"/>
    <w:rsid w:val="00ED38FC"/>
    <w:rsid w:val="00ED69E9"/>
    <w:rsid w:val="00EE0BDA"/>
    <w:rsid w:val="00EE0CDE"/>
    <w:rsid w:val="00EE7BE9"/>
    <w:rsid w:val="00EE7E36"/>
    <w:rsid w:val="00EF22A6"/>
    <w:rsid w:val="00EF5687"/>
    <w:rsid w:val="00F01747"/>
    <w:rsid w:val="00F0368E"/>
    <w:rsid w:val="00F067F4"/>
    <w:rsid w:val="00F071CE"/>
    <w:rsid w:val="00F07FA2"/>
    <w:rsid w:val="00F10C5D"/>
    <w:rsid w:val="00F12A58"/>
    <w:rsid w:val="00F140E2"/>
    <w:rsid w:val="00F15987"/>
    <w:rsid w:val="00F179A8"/>
    <w:rsid w:val="00F226C4"/>
    <w:rsid w:val="00F25EC2"/>
    <w:rsid w:val="00F303C1"/>
    <w:rsid w:val="00F30A51"/>
    <w:rsid w:val="00F3599F"/>
    <w:rsid w:val="00F4269D"/>
    <w:rsid w:val="00F45D04"/>
    <w:rsid w:val="00F46132"/>
    <w:rsid w:val="00F5305E"/>
    <w:rsid w:val="00F53811"/>
    <w:rsid w:val="00F53B2E"/>
    <w:rsid w:val="00F75FCD"/>
    <w:rsid w:val="00F80C7B"/>
    <w:rsid w:val="00F82846"/>
    <w:rsid w:val="00F83243"/>
    <w:rsid w:val="00F8737F"/>
    <w:rsid w:val="00F91681"/>
    <w:rsid w:val="00F95297"/>
    <w:rsid w:val="00FA115D"/>
    <w:rsid w:val="00FA2100"/>
    <w:rsid w:val="00FA244F"/>
    <w:rsid w:val="00FA4DB5"/>
    <w:rsid w:val="00FA4EE2"/>
    <w:rsid w:val="00FA5A26"/>
    <w:rsid w:val="00FA6236"/>
    <w:rsid w:val="00FA698F"/>
    <w:rsid w:val="00FB1081"/>
    <w:rsid w:val="00FB1809"/>
    <w:rsid w:val="00FB1ABD"/>
    <w:rsid w:val="00FB3115"/>
    <w:rsid w:val="00FB7DD5"/>
    <w:rsid w:val="00FC0E8F"/>
    <w:rsid w:val="00FD098A"/>
    <w:rsid w:val="00FD189B"/>
    <w:rsid w:val="00FD4DBF"/>
    <w:rsid w:val="00FF311D"/>
    <w:rsid w:val="00FF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5B1FA9"/>
  <w15:docId w15:val="{25711035-4BCC-4097-BDB3-093680DC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EDC"/>
    <w:pPr>
      <w:widowControl w:val="0"/>
      <w:adjustRightInd w:val="0"/>
      <w:snapToGrid w:val="0"/>
      <w:spacing w:before="60" w:after="60" w:line="300" w:lineRule="auto"/>
      <w:ind w:firstLineChars="200" w:firstLine="200"/>
      <w:jc w:val="both"/>
    </w:pPr>
    <w:rPr>
      <w:bCs/>
      <w:kern w:val="2"/>
      <w:sz w:val="21"/>
    </w:rPr>
  </w:style>
  <w:style w:type="paragraph" w:styleId="1">
    <w:name w:val="heading 1"/>
    <w:next w:val="a"/>
    <w:link w:val="10"/>
    <w:uiPriority w:val="9"/>
    <w:qFormat/>
    <w:rsid w:val="003A7EDC"/>
    <w:pPr>
      <w:keepNext/>
      <w:keepLines/>
      <w:numPr>
        <w:numId w:val="1"/>
      </w:numPr>
      <w:adjustRightInd w:val="0"/>
      <w:snapToGrid w:val="0"/>
      <w:spacing w:line="360" w:lineRule="auto"/>
      <w:outlineLvl w:val="0"/>
    </w:pPr>
    <w:rPr>
      <w:b/>
      <w:snapToGrid w:val="0"/>
      <w:kern w:val="44"/>
      <w:sz w:val="28"/>
    </w:rPr>
  </w:style>
  <w:style w:type="paragraph" w:styleId="2">
    <w:name w:val="heading 2"/>
    <w:aliases w:val="H2,2nd level,h2,2,Header 2,l2,Heading 2 Hidden,Heading 2 CCBS,heading 2,标题2,sect 1.2,H21,sect 1.21,H22,sect 1.22,H211,sect 1.211,H23,sect 1.23,H212,sect 1.212,PIM2,Titre3,HD2,Titre2,Head 2,第一章 标题 2,Heading Two,ISO1,Underrubrik1,prop2,L2,标题 2my2,chn"/>
    <w:next w:val="a"/>
    <w:link w:val="20"/>
    <w:uiPriority w:val="9"/>
    <w:qFormat/>
    <w:rsid w:val="003A7EDC"/>
    <w:pPr>
      <w:keepNext/>
      <w:keepLines/>
      <w:numPr>
        <w:ilvl w:val="1"/>
        <w:numId w:val="1"/>
      </w:numPr>
      <w:adjustRightInd w:val="0"/>
      <w:snapToGrid w:val="0"/>
      <w:spacing w:line="360" w:lineRule="auto"/>
      <w:outlineLvl w:val="1"/>
    </w:pPr>
    <w:rPr>
      <w:b/>
      <w:snapToGrid w:val="0"/>
      <w:color w:val="993300"/>
      <w:kern w:val="24"/>
      <w:sz w:val="24"/>
    </w:rPr>
  </w:style>
  <w:style w:type="paragraph" w:styleId="3">
    <w:name w:val="heading 3"/>
    <w:next w:val="a"/>
    <w:link w:val="30"/>
    <w:uiPriority w:val="9"/>
    <w:qFormat/>
    <w:rsid w:val="003A7EDC"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b/>
      <w:snapToGrid w:val="0"/>
      <w:color w:val="0000FF"/>
      <w:kern w:val="24"/>
      <w:sz w:val="24"/>
    </w:rPr>
  </w:style>
  <w:style w:type="paragraph" w:styleId="4">
    <w:name w:val="heading 4"/>
    <w:next w:val="a"/>
    <w:link w:val="40"/>
    <w:uiPriority w:val="9"/>
    <w:qFormat/>
    <w:rsid w:val="003A7EDC"/>
    <w:pPr>
      <w:keepNext/>
      <w:keepLines/>
      <w:numPr>
        <w:ilvl w:val="3"/>
        <w:numId w:val="1"/>
      </w:numPr>
      <w:adjustRightInd w:val="0"/>
      <w:snapToGrid w:val="0"/>
      <w:spacing w:line="360" w:lineRule="auto"/>
      <w:outlineLvl w:val="3"/>
    </w:pPr>
    <w:rPr>
      <w:rFonts w:ascii="Arial" w:hAnsi="Arial"/>
      <w:b/>
      <w:snapToGrid w:val="0"/>
      <w:color w:val="008080"/>
      <w:kern w:val="24"/>
      <w:sz w:val="24"/>
    </w:rPr>
  </w:style>
  <w:style w:type="paragraph" w:styleId="5">
    <w:name w:val="heading 5"/>
    <w:basedOn w:val="a"/>
    <w:next w:val="a"/>
    <w:link w:val="50"/>
    <w:uiPriority w:val="9"/>
    <w:qFormat/>
    <w:rsid w:val="003A7EDC"/>
    <w:pPr>
      <w:keepNext/>
      <w:keepLines/>
      <w:numPr>
        <w:ilvl w:val="4"/>
        <w:numId w:val="1"/>
      </w:numPr>
      <w:spacing w:line="360" w:lineRule="auto"/>
      <w:ind w:firstLineChars="0" w:firstLine="0"/>
      <w:outlineLvl w:val="4"/>
    </w:pPr>
    <w:rPr>
      <w:b/>
      <w:snapToGrid w:val="0"/>
      <w:color w:val="800000"/>
      <w:kern w:val="24"/>
      <w:sz w:val="24"/>
    </w:rPr>
  </w:style>
  <w:style w:type="paragraph" w:styleId="6">
    <w:name w:val="heading 6"/>
    <w:next w:val="a"/>
    <w:link w:val="60"/>
    <w:uiPriority w:val="9"/>
    <w:qFormat/>
    <w:rsid w:val="003A7EDC"/>
    <w:pPr>
      <w:keepNext/>
      <w:keepLines/>
      <w:numPr>
        <w:ilvl w:val="5"/>
        <w:numId w:val="1"/>
      </w:numPr>
      <w:adjustRightInd w:val="0"/>
      <w:snapToGrid w:val="0"/>
      <w:spacing w:line="360" w:lineRule="auto"/>
      <w:outlineLvl w:val="5"/>
    </w:pPr>
    <w:rPr>
      <w:rFonts w:ascii="Arial" w:hAnsi="Arial"/>
      <w:b/>
      <w:snapToGrid w:val="0"/>
      <w:color w:val="008080"/>
      <w:kern w:val="24"/>
      <w:sz w:val="24"/>
    </w:rPr>
  </w:style>
  <w:style w:type="paragraph" w:styleId="7">
    <w:name w:val="heading 7"/>
    <w:basedOn w:val="a"/>
    <w:next w:val="a"/>
    <w:link w:val="70"/>
    <w:uiPriority w:val="9"/>
    <w:qFormat/>
    <w:rsid w:val="003A7EDC"/>
    <w:pPr>
      <w:keepNext/>
      <w:keepLines/>
      <w:numPr>
        <w:ilvl w:val="6"/>
        <w:numId w:val="1"/>
      </w:numPr>
      <w:spacing w:line="360" w:lineRule="auto"/>
      <w:ind w:firstLineChars="0" w:firstLine="0"/>
      <w:outlineLvl w:val="6"/>
    </w:pPr>
    <w:rPr>
      <w:b/>
    </w:rPr>
  </w:style>
  <w:style w:type="paragraph" w:styleId="8">
    <w:name w:val="heading 8"/>
    <w:basedOn w:val="a"/>
    <w:next w:val="a"/>
    <w:link w:val="80"/>
    <w:uiPriority w:val="9"/>
    <w:qFormat/>
    <w:rsid w:val="003A7EDC"/>
    <w:pPr>
      <w:keepNext/>
      <w:keepLines/>
      <w:numPr>
        <w:ilvl w:val="7"/>
        <w:numId w:val="1"/>
      </w:numPr>
      <w:spacing w:line="360" w:lineRule="auto"/>
      <w:ind w:firstLineChars="0" w:firstLine="0"/>
      <w:outlineLvl w:val="7"/>
    </w:pPr>
    <w:rPr>
      <w:rFonts w:ascii="Arial" w:hAnsi="Arial"/>
      <w:b/>
    </w:rPr>
  </w:style>
  <w:style w:type="paragraph" w:styleId="9">
    <w:name w:val="heading 9"/>
    <w:basedOn w:val="a"/>
    <w:next w:val="a"/>
    <w:link w:val="90"/>
    <w:uiPriority w:val="9"/>
    <w:qFormat/>
    <w:rsid w:val="003A7EDC"/>
    <w:pPr>
      <w:keepNext/>
      <w:keepLines/>
      <w:numPr>
        <w:ilvl w:val="8"/>
        <w:numId w:val="1"/>
      </w:numPr>
      <w:spacing w:line="360" w:lineRule="auto"/>
      <w:ind w:firstLineChars="0" w:firstLine="0"/>
      <w:outlineLvl w:val="8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3A7EDC"/>
    <w:pPr>
      <w:pBdr>
        <w:bottom w:val="single" w:sz="8" w:space="1" w:color="auto"/>
      </w:pBdr>
      <w:tabs>
        <w:tab w:val="right" w:pos="7938"/>
        <w:tab w:val="right" w:pos="8306"/>
      </w:tabs>
    </w:pPr>
    <w:rPr>
      <w:sz w:val="18"/>
    </w:rPr>
  </w:style>
  <w:style w:type="paragraph" w:styleId="a5">
    <w:name w:val="footer"/>
    <w:basedOn w:val="a"/>
    <w:link w:val="a6"/>
    <w:uiPriority w:val="99"/>
    <w:rsid w:val="003A7EDC"/>
    <w:pPr>
      <w:spacing w:before="0" w:after="0" w:line="0" w:lineRule="atLeast"/>
      <w:ind w:firstLineChars="0" w:firstLine="0"/>
    </w:pPr>
    <w:rPr>
      <w:sz w:val="18"/>
    </w:rPr>
  </w:style>
  <w:style w:type="character" w:styleId="a7">
    <w:name w:val="page number"/>
    <w:basedOn w:val="a0"/>
    <w:rsid w:val="003A7EDC"/>
  </w:style>
  <w:style w:type="paragraph" w:styleId="a8">
    <w:name w:val="Document Map"/>
    <w:basedOn w:val="a"/>
    <w:link w:val="a9"/>
    <w:uiPriority w:val="99"/>
    <w:semiHidden/>
    <w:rsid w:val="003A7EDC"/>
    <w:pPr>
      <w:shd w:val="clear" w:color="auto" w:fill="000080"/>
    </w:pPr>
  </w:style>
  <w:style w:type="paragraph" w:customStyle="1" w:styleId="aa">
    <w:name w:val="文档编号"/>
    <w:basedOn w:val="ab"/>
    <w:rsid w:val="003A7EDC"/>
    <w:rPr>
      <w:b w:val="0"/>
      <w:snapToGrid w:val="0"/>
      <w:sz w:val="32"/>
    </w:rPr>
  </w:style>
  <w:style w:type="paragraph" w:styleId="ab">
    <w:name w:val="Title"/>
    <w:next w:val="1"/>
    <w:link w:val="ac"/>
    <w:uiPriority w:val="10"/>
    <w:qFormat/>
    <w:rsid w:val="003A7EDC"/>
    <w:pPr>
      <w:adjustRightInd w:val="0"/>
      <w:snapToGrid w:val="0"/>
      <w:spacing w:line="360" w:lineRule="auto"/>
      <w:jc w:val="center"/>
      <w:outlineLvl w:val="0"/>
    </w:pPr>
    <w:rPr>
      <w:rFonts w:ascii="Arial" w:hAnsi="Arial" w:cs="Arial"/>
      <w:b/>
      <w:bCs/>
      <w:kern w:val="2"/>
      <w:sz w:val="48"/>
      <w:szCs w:val="32"/>
    </w:rPr>
  </w:style>
  <w:style w:type="character" w:styleId="ad">
    <w:name w:val="Hyperlink"/>
    <w:uiPriority w:val="99"/>
    <w:rsid w:val="003A7EDC"/>
    <w:rPr>
      <w:color w:val="0000FF"/>
      <w:u w:val="single"/>
    </w:rPr>
  </w:style>
  <w:style w:type="paragraph" w:customStyle="1" w:styleId="ae">
    <w:name w:val="注释"/>
    <w:basedOn w:val="a"/>
    <w:rsid w:val="003A7EDC"/>
    <w:rPr>
      <w:i/>
      <w:color w:val="3366FF"/>
    </w:rPr>
  </w:style>
  <w:style w:type="paragraph" w:customStyle="1" w:styleId="af">
    <w:name w:val="重点"/>
    <w:basedOn w:val="a"/>
    <w:rsid w:val="003A7EDC"/>
    <w:rPr>
      <w:em w:val="dot"/>
    </w:rPr>
  </w:style>
  <w:style w:type="paragraph" w:styleId="af0">
    <w:name w:val="Balloon Text"/>
    <w:basedOn w:val="a"/>
    <w:link w:val="af1"/>
    <w:uiPriority w:val="99"/>
    <w:semiHidden/>
    <w:rsid w:val="003A7EDC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3A7EDC"/>
    <w:pPr>
      <w:spacing w:before="120" w:after="120"/>
      <w:jc w:val="left"/>
    </w:pPr>
    <w:rPr>
      <w:b/>
      <w:caps/>
      <w:szCs w:val="24"/>
    </w:rPr>
  </w:style>
  <w:style w:type="paragraph" w:customStyle="1" w:styleId="af2">
    <w:name w:val="表格标题"/>
    <w:next w:val="a"/>
    <w:rsid w:val="003A7EDC"/>
    <w:pPr>
      <w:adjustRightInd w:val="0"/>
      <w:snapToGrid w:val="0"/>
      <w:spacing w:before="60" w:after="60"/>
      <w:jc w:val="center"/>
    </w:pPr>
    <w:rPr>
      <w:b/>
      <w:snapToGrid w:val="0"/>
      <w:color w:val="000080"/>
      <w:kern w:val="24"/>
      <w:sz w:val="21"/>
    </w:rPr>
  </w:style>
  <w:style w:type="paragraph" w:customStyle="1" w:styleId="af3">
    <w:name w:val="表格头"/>
    <w:basedOn w:val="a"/>
    <w:rsid w:val="003A7EDC"/>
    <w:pPr>
      <w:adjustRightInd/>
      <w:snapToGrid/>
      <w:spacing w:before="0" w:after="0" w:line="360" w:lineRule="auto"/>
      <w:ind w:firstLineChars="0" w:firstLine="0"/>
      <w:jc w:val="center"/>
    </w:pPr>
    <w:rPr>
      <w:b/>
    </w:rPr>
  </w:style>
  <w:style w:type="paragraph" w:customStyle="1" w:styleId="af4">
    <w:name w:val="表格文字"/>
    <w:next w:val="a"/>
    <w:rsid w:val="003A7EDC"/>
    <w:pPr>
      <w:adjustRightInd w:val="0"/>
      <w:snapToGrid w:val="0"/>
      <w:jc w:val="center"/>
    </w:pPr>
    <w:rPr>
      <w:snapToGrid w:val="0"/>
      <w:kern w:val="21"/>
      <w:sz w:val="21"/>
    </w:rPr>
  </w:style>
  <w:style w:type="paragraph" w:styleId="21">
    <w:name w:val="toc 2"/>
    <w:basedOn w:val="a"/>
    <w:next w:val="a"/>
    <w:autoRedefine/>
    <w:uiPriority w:val="39"/>
    <w:rsid w:val="003A7EDC"/>
    <w:pPr>
      <w:spacing w:before="0" w:after="0"/>
      <w:ind w:left="210"/>
      <w:jc w:val="left"/>
    </w:pPr>
    <w:rPr>
      <w:bCs w:val="0"/>
      <w:smallCaps/>
      <w:szCs w:val="24"/>
    </w:rPr>
  </w:style>
  <w:style w:type="paragraph" w:styleId="31">
    <w:name w:val="toc 3"/>
    <w:basedOn w:val="a"/>
    <w:next w:val="a"/>
    <w:autoRedefine/>
    <w:uiPriority w:val="39"/>
    <w:rsid w:val="003A7EDC"/>
    <w:pPr>
      <w:spacing w:before="0" w:after="0"/>
      <w:ind w:left="420"/>
      <w:jc w:val="left"/>
    </w:pPr>
    <w:rPr>
      <w:bCs w:val="0"/>
      <w:i/>
      <w:iCs/>
      <w:szCs w:val="24"/>
    </w:rPr>
  </w:style>
  <w:style w:type="paragraph" w:styleId="41">
    <w:name w:val="toc 4"/>
    <w:basedOn w:val="a"/>
    <w:next w:val="a"/>
    <w:autoRedefine/>
    <w:semiHidden/>
    <w:rsid w:val="003A7EDC"/>
    <w:pPr>
      <w:spacing w:before="0" w:after="0"/>
      <w:ind w:left="630"/>
      <w:jc w:val="left"/>
    </w:pPr>
    <w:rPr>
      <w:bCs w:val="0"/>
      <w:szCs w:val="21"/>
    </w:rPr>
  </w:style>
  <w:style w:type="paragraph" w:styleId="51">
    <w:name w:val="toc 5"/>
    <w:basedOn w:val="a"/>
    <w:next w:val="a"/>
    <w:autoRedefine/>
    <w:semiHidden/>
    <w:rsid w:val="003A7EDC"/>
    <w:pPr>
      <w:spacing w:before="0" w:after="0"/>
      <w:ind w:left="840"/>
      <w:jc w:val="left"/>
    </w:pPr>
    <w:rPr>
      <w:bCs w:val="0"/>
      <w:szCs w:val="21"/>
    </w:rPr>
  </w:style>
  <w:style w:type="paragraph" w:styleId="61">
    <w:name w:val="toc 6"/>
    <w:basedOn w:val="a"/>
    <w:next w:val="a"/>
    <w:autoRedefine/>
    <w:semiHidden/>
    <w:rsid w:val="003A7EDC"/>
    <w:pPr>
      <w:spacing w:before="0" w:after="0"/>
      <w:ind w:left="1050"/>
      <w:jc w:val="left"/>
    </w:pPr>
    <w:rPr>
      <w:bCs w:val="0"/>
      <w:szCs w:val="21"/>
    </w:rPr>
  </w:style>
  <w:style w:type="paragraph" w:styleId="71">
    <w:name w:val="toc 7"/>
    <w:basedOn w:val="a"/>
    <w:next w:val="a"/>
    <w:autoRedefine/>
    <w:semiHidden/>
    <w:rsid w:val="003A7EDC"/>
    <w:pPr>
      <w:spacing w:before="0" w:after="0"/>
      <w:ind w:left="1260"/>
      <w:jc w:val="left"/>
    </w:pPr>
    <w:rPr>
      <w:bCs w:val="0"/>
      <w:szCs w:val="21"/>
    </w:rPr>
  </w:style>
  <w:style w:type="paragraph" w:styleId="81">
    <w:name w:val="toc 8"/>
    <w:basedOn w:val="a"/>
    <w:next w:val="a"/>
    <w:autoRedefine/>
    <w:semiHidden/>
    <w:rsid w:val="003A7EDC"/>
    <w:pPr>
      <w:spacing w:before="0" w:after="0"/>
      <w:ind w:left="1470"/>
      <w:jc w:val="left"/>
    </w:pPr>
    <w:rPr>
      <w:bCs w:val="0"/>
      <w:szCs w:val="21"/>
    </w:rPr>
  </w:style>
  <w:style w:type="paragraph" w:styleId="91">
    <w:name w:val="toc 9"/>
    <w:basedOn w:val="a"/>
    <w:next w:val="a"/>
    <w:autoRedefine/>
    <w:semiHidden/>
    <w:rsid w:val="003A7EDC"/>
    <w:pPr>
      <w:spacing w:before="0" w:after="0"/>
      <w:ind w:left="1680"/>
      <w:jc w:val="left"/>
    </w:pPr>
    <w:rPr>
      <w:bCs w:val="0"/>
      <w:szCs w:val="21"/>
    </w:rPr>
  </w:style>
  <w:style w:type="paragraph" w:customStyle="1" w:styleId="42">
    <w:name w:val="正文列4_2"/>
    <w:basedOn w:val="a"/>
    <w:rsid w:val="003A7EDC"/>
    <w:pPr>
      <w:adjustRightInd/>
      <w:snapToGrid/>
      <w:spacing w:before="0" w:after="0" w:line="360" w:lineRule="exact"/>
      <w:ind w:firstLineChars="0" w:firstLine="0"/>
    </w:pPr>
    <w:rPr>
      <w:rFonts w:ascii="宋体"/>
      <w:bCs w:val="0"/>
      <w:sz w:val="24"/>
    </w:rPr>
  </w:style>
  <w:style w:type="character" w:customStyle="1" w:styleId="12">
    <w:name w:val="已访问的超链接1"/>
    <w:rsid w:val="003A7EDC"/>
    <w:rPr>
      <w:color w:val="800080"/>
      <w:u w:val="single"/>
    </w:rPr>
  </w:style>
  <w:style w:type="character" w:styleId="af5">
    <w:name w:val="annotation reference"/>
    <w:uiPriority w:val="99"/>
    <w:semiHidden/>
    <w:rsid w:val="0088384B"/>
    <w:rPr>
      <w:sz w:val="21"/>
      <w:szCs w:val="21"/>
    </w:rPr>
  </w:style>
  <w:style w:type="paragraph" w:styleId="af6">
    <w:name w:val="annotation text"/>
    <w:basedOn w:val="a"/>
    <w:link w:val="af7"/>
    <w:uiPriority w:val="99"/>
    <w:rsid w:val="0088384B"/>
    <w:pPr>
      <w:jc w:val="left"/>
    </w:pPr>
  </w:style>
  <w:style w:type="paragraph" w:styleId="af8">
    <w:name w:val="annotation subject"/>
    <w:basedOn w:val="af6"/>
    <w:next w:val="af6"/>
    <w:link w:val="af9"/>
    <w:uiPriority w:val="99"/>
    <w:semiHidden/>
    <w:rsid w:val="0088384B"/>
    <w:rPr>
      <w:b/>
    </w:rPr>
  </w:style>
  <w:style w:type="table" w:styleId="afa">
    <w:name w:val="Table Grid"/>
    <w:basedOn w:val="a1"/>
    <w:uiPriority w:val="59"/>
    <w:rsid w:val="00364C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b">
    <w:name w:val="List Paragraph"/>
    <w:basedOn w:val="a"/>
    <w:uiPriority w:val="34"/>
    <w:qFormat/>
    <w:rsid w:val="00165736"/>
    <w:pPr>
      <w:adjustRightInd/>
      <w:snapToGrid/>
      <w:spacing w:before="0" w:after="0" w:line="240" w:lineRule="auto"/>
      <w:ind w:firstLine="420"/>
    </w:pPr>
    <w:rPr>
      <w:rFonts w:ascii="Calibri" w:hAnsi="Calibri"/>
      <w:bCs w:val="0"/>
      <w:szCs w:val="22"/>
    </w:rPr>
  </w:style>
  <w:style w:type="character" w:customStyle="1" w:styleId="10">
    <w:name w:val="标题 1 字符"/>
    <w:basedOn w:val="a0"/>
    <w:link w:val="1"/>
    <w:uiPriority w:val="9"/>
    <w:rsid w:val="00D44675"/>
    <w:rPr>
      <w:b/>
      <w:snapToGrid w:val="0"/>
      <w:kern w:val="44"/>
      <w:sz w:val="28"/>
    </w:rPr>
  </w:style>
  <w:style w:type="character" w:customStyle="1" w:styleId="20">
    <w:name w:val="标题 2 字符"/>
    <w:aliases w:val="H2 字符,2nd level 字符,h2 字符,2 字符,Header 2 字符,l2 字符,Heading 2 Hidden 字符,Heading 2 CCBS 字符,heading 2 字符,标题2 字符,sect 1.2 字符,H21 字符,sect 1.21 字符,H22 字符,sect 1.22 字符,H211 字符,sect 1.211 字符,H23 字符,sect 1.23 字符,H212 字符,sect 1.212 字符,PIM2 字符,Titre3 字符,L2 字符"/>
    <w:basedOn w:val="a0"/>
    <w:link w:val="2"/>
    <w:uiPriority w:val="9"/>
    <w:rsid w:val="00D44675"/>
    <w:rPr>
      <w:b/>
      <w:snapToGrid w:val="0"/>
      <w:color w:val="993300"/>
      <w:kern w:val="24"/>
      <w:sz w:val="24"/>
    </w:rPr>
  </w:style>
  <w:style w:type="character" w:customStyle="1" w:styleId="30">
    <w:name w:val="标题 3 字符"/>
    <w:basedOn w:val="a0"/>
    <w:link w:val="3"/>
    <w:uiPriority w:val="9"/>
    <w:rsid w:val="00D44675"/>
    <w:rPr>
      <w:b/>
      <w:snapToGrid w:val="0"/>
      <w:color w:val="0000FF"/>
      <w:kern w:val="24"/>
      <w:sz w:val="24"/>
    </w:rPr>
  </w:style>
  <w:style w:type="character" w:customStyle="1" w:styleId="40">
    <w:name w:val="标题 4 字符"/>
    <w:basedOn w:val="a0"/>
    <w:link w:val="4"/>
    <w:uiPriority w:val="9"/>
    <w:rsid w:val="00D44675"/>
    <w:rPr>
      <w:rFonts w:ascii="Arial" w:hAnsi="Arial"/>
      <w:b/>
      <w:snapToGrid w:val="0"/>
      <w:color w:val="008080"/>
      <w:kern w:val="24"/>
      <w:sz w:val="24"/>
    </w:rPr>
  </w:style>
  <w:style w:type="character" w:customStyle="1" w:styleId="50">
    <w:name w:val="标题 5 字符"/>
    <w:basedOn w:val="a0"/>
    <w:link w:val="5"/>
    <w:uiPriority w:val="9"/>
    <w:rsid w:val="00D44675"/>
    <w:rPr>
      <w:b/>
      <w:bCs/>
      <w:snapToGrid w:val="0"/>
      <w:color w:val="800000"/>
      <w:kern w:val="24"/>
      <w:sz w:val="24"/>
    </w:rPr>
  </w:style>
  <w:style w:type="character" w:customStyle="1" w:styleId="60">
    <w:name w:val="标题 6 字符"/>
    <w:basedOn w:val="a0"/>
    <w:link w:val="6"/>
    <w:uiPriority w:val="9"/>
    <w:rsid w:val="00D44675"/>
    <w:rPr>
      <w:rFonts w:ascii="Arial" w:hAnsi="Arial"/>
      <w:b/>
      <w:snapToGrid w:val="0"/>
      <w:color w:val="008080"/>
      <w:kern w:val="24"/>
      <w:sz w:val="24"/>
    </w:rPr>
  </w:style>
  <w:style w:type="character" w:customStyle="1" w:styleId="70">
    <w:name w:val="标题 7 字符"/>
    <w:basedOn w:val="a0"/>
    <w:link w:val="7"/>
    <w:uiPriority w:val="9"/>
    <w:rsid w:val="00D44675"/>
    <w:rPr>
      <w:b/>
      <w:bCs/>
      <w:kern w:val="2"/>
      <w:sz w:val="21"/>
    </w:rPr>
  </w:style>
  <w:style w:type="character" w:customStyle="1" w:styleId="80">
    <w:name w:val="标题 8 字符"/>
    <w:basedOn w:val="a0"/>
    <w:link w:val="8"/>
    <w:uiPriority w:val="9"/>
    <w:rsid w:val="00D44675"/>
    <w:rPr>
      <w:rFonts w:ascii="Arial" w:hAnsi="Arial"/>
      <w:b/>
      <w:bCs/>
      <w:kern w:val="2"/>
      <w:sz w:val="21"/>
    </w:rPr>
  </w:style>
  <w:style w:type="character" w:customStyle="1" w:styleId="90">
    <w:name w:val="标题 9 字符"/>
    <w:basedOn w:val="a0"/>
    <w:link w:val="9"/>
    <w:uiPriority w:val="9"/>
    <w:rsid w:val="00D44675"/>
    <w:rPr>
      <w:rFonts w:ascii="Arial" w:hAnsi="Arial"/>
      <w:b/>
      <w:bCs/>
      <w:kern w:val="2"/>
      <w:sz w:val="21"/>
    </w:rPr>
  </w:style>
  <w:style w:type="character" w:customStyle="1" w:styleId="af1">
    <w:name w:val="批注框文本 字符"/>
    <w:basedOn w:val="a0"/>
    <w:link w:val="af0"/>
    <w:uiPriority w:val="99"/>
    <w:semiHidden/>
    <w:rsid w:val="00D44675"/>
    <w:rPr>
      <w:bCs/>
      <w:kern w:val="2"/>
      <w:sz w:val="18"/>
      <w:szCs w:val="18"/>
    </w:rPr>
  </w:style>
  <w:style w:type="paragraph" w:styleId="afc">
    <w:name w:val="No Spacing"/>
    <w:uiPriority w:val="1"/>
    <w:qFormat/>
    <w:rsid w:val="00D44675"/>
    <w:pPr>
      <w:spacing w:beforeAutospacing="1" w:afterAutospacing="1"/>
    </w:pPr>
    <w:rPr>
      <w:rFonts w:ascii="宋体" w:hAnsi="宋体" w:cs="宋体"/>
      <w:sz w:val="24"/>
      <w:szCs w:val="24"/>
    </w:rPr>
  </w:style>
  <w:style w:type="character" w:customStyle="1" w:styleId="af7">
    <w:name w:val="批注文字 字符"/>
    <w:basedOn w:val="a0"/>
    <w:link w:val="af6"/>
    <w:uiPriority w:val="99"/>
    <w:rsid w:val="00D44675"/>
    <w:rPr>
      <w:bCs/>
      <w:kern w:val="2"/>
      <w:sz w:val="21"/>
    </w:rPr>
  </w:style>
  <w:style w:type="character" w:customStyle="1" w:styleId="af9">
    <w:name w:val="批注主题 字符"/>
    <w:basedOn w:val="af7"/>
    <w:link w:val="af8"/>
    <w:uiPriority w:val="99"/>
    <w:semiHidden/>
    <w:rsid w:val="00D44675"/>
    <w:rPr>
      <w:b/>
      <w:bCs/>
      <w:kern w:val="2"/>
      <w:sz w:val="21"/>
    </w:rPr>
  </w:style>
  <w:style w:type="character" w:customStyle="1" w:styleId="a9">
    <w:name w:val="文档结构图 字符"/>
    <w:basedOn w:val="a0"/>
    <w:link w:val="a8"/>
    <w:uiPriority w:val="99"/>
    <w:semiHidden/>
    <w:rsid w:val="00D44675"/>
    <w:rPr>
      <w:bCs/>
      <w:kern w:val="2"/>
      <w:sz w:val="21"/>
      <w:shd w:val="clear" w:color="auto" w:fill="000080"/>
    </w:rPr>
  </w:style>
  <w:style w:type="character" w:customStyle="1" w:styleId="a4">
    <w:name w:val="页眉 字符"/>
    <w:basedOn w:val="a0"/>
    <w:link w:val="a3"/>
    <w:uiPriority w:val="99"/>
    <w:rsid w:val="00D44675"/>
    <w:rPr>
      <w:bCs/>
      <w:kern w:val="2"/>
      <w:sz w:val="18"/>
    </w:rPr>
  </w:style>
  <w:style w:type="character" w:customStyle="1" w:styleId="a6">
    <w:name w:val="页脚 字符"/>
    <w:basedOn w:val="a0"/>
    <w:link w:val="a5"/>
    <w:uiPriority w:val="99"/>
    <w:rsid w:val="00D44675"/>
    <w:rPr>
      <w:bCs/>
      <w:kern w:val="2"/>
      <w:sz w:val="18"/>
    </w:rPr>
  </w:style>
  <w:style w:type="character" w:customStyle="1" w:styleId="ac">
    <w:name w:val="标题 字符"/>
    <w:basedOn w:val="a0"/>
    <w:link w:val="ab"/>
    <w:uiPriority w:val="10"/>
    <w:rsid w:val="00D44675"/>
    <w:rPr>
      <w:rFonts w:ascii="Arial" w:hAnsi="Arial" w:cs="Arial"/>
      <w:b/>
      <w:bCs/>
      <w:kern w:val="2"/>
      <w:sz w:val="4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44675"/>
    <w:pPr>
      <w:numPr>
        <w:numId w:val="0"/>
      </w:num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kern w:val="0"/>
      <w:szCs w:val="28"/>
    </w:rPr>
  </w:style>
  <w:style w:type="character" w:styleId="afd">
    <w:name w:val="Subtle Reference"/>
    <w:basedOn w:val="a0"/>
    <w:uiPriority w:val="31"/>
    <w:qFormat/>
    <w:rsid w:val="002410C7"/>
    <w:rPr>
      <w:smallCaps/>
      <w:color w:val="C0504D" w:themeColor="accent2"/>
      <w:u w:val="single"/>
    </w:rPr>
  </w:style>
  <w:style w:type="character" w:styleId="afe">
    <w:name w:val="Strong"/>
    <w:basedOn w:val="a0"/>
    <w:qFormat/>
    <w:rsid w:val="001D39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82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63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9BBE8"/>
                        <w:left w:val="single" w:sz="6" w:space="0" w:color="99BBE8"/>
                        <w:bottom w:val="single" w:sz="6" w:space="0" w:color="99BBE8"/>
                        <w:right w:val="single" w:sz="6" w:space="0" w:color="99BBE8"/>
                      </w:divBdr>
                      <w:divsChild>
                        <w:div w:id="13501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2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5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71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46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5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&#21516;&#26395;&#25991;&#26723;&#27169;&#26495;(&#24102;&#23553;&#38754;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同望文档模板(带封面).dot</Template>
  <TotalTime>1005</TotalTime>
  <Pages>3</Pages>
  <Words>33</Words>
  <Characters>192</Characters>
  <Application>Microsoft Office Word</Application>
  <DocSecurity>0</DocSecurity>
  <Lines>1</Lines>
  <Paragraphs>1</Paragraphs>
  <ScaleCrop>false</ScaleCrop>
  <Company>Toone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表单模板</dc:title>
  <dc:creator>袁阗</dc:creator>
  <cp:lastModifiedBy>Windows 用户</cp:lastModifiedBy>
  <cp:revision>149</cp:revision>
  <cp:lastPrinted>1998-07-28T07:21:00Z</cp:lastPrinted>
  <dcterms:created xsi:type="dcterms:W3CDTF">2017-12-12T05:52:00Z</dcterms:created>
  <dcterms:modified xsi:type="dcterms:W3CDTF">2019-04-26T06:46:00Z</dcterms:modified>
</cp:coreProperties>
</file>